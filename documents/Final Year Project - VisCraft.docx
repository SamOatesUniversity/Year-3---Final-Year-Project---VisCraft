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A7" w:rsidRPr="00F76187" w:rsidRDefault="007764A7" w:rsidP="00677AE3">
      <w:pPr>
        <w:pStyle w:val="Title"/>
        <w:jc w:val="center"/>
        <w:rPr>
          <w:color w:val="000000" w:themeColor="text1"/>
          <w:sz w:val="56"/>
        </w:rPr>
      </w:pPr>
      <w:r w:rsidRPr="00F76187">
        <w:rPr>
          <w:color w:val="000000" w:themeColor="text1"/>
          <w:sz w:val="56"/>
        </w:rPr>
        <w:t>School of Computing</w:t>
      </w:r>
    </w:p>
    <w:p w:rsidR="007764A7" w:rsidRPr="00F76187" w:rsidRDefault="006C2C73" w:rsidP="00677AE3">
      <w:pPr>
        <w:pStyle w:val="Title"/>
        <w:jc w:val="center"/>
        <w:rPr>
          <w:color w:val="000000" w:themeColor="text1"/>
          <w:sz w:val="56"/>
        </w:rPr>
      </w:pPr>
      <w:r w:rsidRPr="00F76187">
        <w:rPr>
          <w:color w:val="000000" w:themeColor="text1"/>
          <w:sz w:val="56"/>
        </w:rPr>
        <w:t>University of Teesside</w:t>
      </w:r>
    </w:p>
    <w:p w:rsidR="006C2C73" w:rsidRPr="00F76187" w:rsidRDefault="006C2C73" w:rsidP="00677AE3">
      <w:pPr>
        <w:pStyle w:val="Title"/>
        <w:jc w:val="center"/>
        <w:rPr>
          <w:color w:val="000000" w:themeColor="text1"/>
          <w:sz w:val="56"/>
        </w:rPr>
      </w:pPr>
      <w:r w:rsidRPr="00F76187">
        <w:rPr>
          <w:color w:val="000000" w:themeColor="text1"/>
          <w:sz w:val="56"/>
        </w:rPr>
        <w:t>Middlesbrough</w:t>
      </w:r>
    </w:p>
    <w:p w:rsidR="006C2C73" w:rsidRPr="00F76187" w:rsidRDefault="006C2C73" w:rsidP="00677AE3">
      <w:pPr>
        <w:pStyle w:val="Title"/>
        <w:jc w:val="center"/>
        <w:rPr>
          <w:color w:val="000000" w:themeColor="text1"/>
          <w:sz w:val="56"/>
        </w:rPr>
      </w:pPr>
      <w:r w:rsidRPr="00F76187">
        <w:rPr>
          <w:color w:val="000000" w:themeColor="text1"/>
          <w:sz w:val="56"/>
        </w:rPr>
        <w:t>TS1 3BA</w:t>
      </w:r>
    </w:p>
    <w:p w:rsidR="00F76187" w:rsidRPr="00F76187" w:rsidRDefault="00F76187" w:rsidP="00677AE3">
      <w:pPr>
        <w:jc w:val="center"/>
        <w:rPr>
          <w:color w:val="000000" w:themeColor="text1"/>
          <w:sz w:val="18"/>
        </w:rPr>
      </w:pPr>
    </w:p>
    <w:p w:rsidR="006C2C73" w:rsidRPr="00915383" w:rsidRDefault="006C2C73" w:rsidP="00677AE3">
      <w:pPr>
        <w:jc w:val="center"/>
        <w:rPr>
          <w:color w:val="000000" w:themeColor="text1"/>
          <w:sz w:val="16"/>
        </w:rPr>
      </w:pPr>
    </w:p>
    <w:p w:rsidR="006C2C73" w:rsidRDefault="006C2C73" w:rsidP="00677AE3">
      <w:pPr>
        <w:pStyle w:val="Title"/>
        <w:jc w:val="center"/>
        <w:rPr>
          <w:color w:val="000000" w:themeColor="text1"/>
          <w:sz w:val="56"/>
        </w:rPr>
      </w:pPr>
      <w:r w:rsidRPr="00915383">
        <w:rPr>
          <w:color w:val="000000" w:themeColor="text1"/>
          <w:sz w:val="56"/>
        </w:rPr>
        <w:t>Human Computer Interaction within Industry Tools</w:t>
      </w:r>
    </w:p>
    <w:p w:rsidR="00A42556" w:rsidRPr="00A42556" w:rsidRDefault="00A42556" w:rsidP="00677AE3">
      <w:pPr>
        <w:jc w:val="center"/>
      </w:pPr>
    </w:p>
    <w:p w:rsidR="00F76187" w:rsidRDefault="00F76187" w:rsidP="00677AE3">
      <w:pPr>
        <w:jc w:val="center"/>
      </w:pPr>
    </w:p>
    <w:p w:rsidR="00F76187" w:rsidRDefault="00F76187" w:rsidP="00677AE3">
      <w:pPr>
        <w:pStyle w:val="Title"/>
        <w:jc w:val="center"/>
        <w:rPr>
          <w:color w:val="000000" w:themeColor="text1"/>
          <w:sz w:val="56"/>
        </w:rPr>
      </w:pPr>
      <w:r w:rsidRPr="00F76187">
        <w:rPr>
          <w:color w:val="000000" w:themeColor="text1"/>
          <w:sz w:val="56"/>
        </w:rPr>
        <w:t>Bsc. Computer Games Programming</w:t>
      </w:r>
    </w:p>
    <w:p w:rsidR="002262BA" w:rsidRDefault="002262BA" w:rsidP="00677AE3">
      <w:pPr>
        <w:jc w:val="center"/>
      </w:pPr>
    </w:p>
    <w:p w:rsidR="002262BA" w:rsidRDefault="002262BA" w:rsidP="00677AE3">
      <w:pPr>
        <w:jc w:val="center"/>
      </w:pPr>
    </w:p>
    <w:p w:rsidR="00CF52E3" w:rsidRDefault="002262BA" w:rsidP="00677AE3">
      <w:pPr>
        <w:jc w:val="center"/>
        <w:rPr>
          <w:sz w:val="56"/>
        </w:rPr>
      </w:pPr>
      <w:r>
        <w:rPr>
          <w:sz w:val="56"/>
        </w:rPr>
        <w:t>Sam Oates</w:t>
      </w:r>
    </w:p>
    <w:p w:rsidR="001C5BC2" w:rsidRDefault="001C5BC2" w:rsidP="00677AE3">
      <w:pPr>
        <w:jc w:val="center"/>
        <w:rPr>
          <w:sz w:val="56"/>
        </w:rPr>
      </w:pPr>
    </w:p>
    <w:p w:rsidR="00CF52E3" w:rsidRDefault="00CF52E3" w:rsidP="00677AE3">
      <w:pPr>
        <w:jc w:val="center"/>
        <w:rPr>
          <w:sz w:val="48"/>
        </w:rPr>
      </w:pPr>
      <w:r>
        <w:rPr>
          <w:sz w:val="48"/>
        </w:rPr>
        <w:t>Supervisor: Tyrone Davison</w:t>
      </w:r>
    </w:p>
    <w:p w:rsidR="00CF52E3" w:rsidRDefault="00CF52E3" w:rsidP="00677AE3">
      <w:pPr>
        <w:jc w:val="center"/>
        <w:rPr>
          <w:sz w:val="48"/>
        </w:rPr>
      </w:pPr>
      <w:r>
        <w:rPr>
          <w:sz w:val="48"/>
        </w:rPr>
        <w:t xml:space="preserve">Second Reader: </w:t>
      </w:r>
      <w:r w:rsidR="00087D66" w:rsidRPr="00087D66">
        <w:rPr>
          <w:sz w:val="48"/>
        </w:rPr>
        <w:t>Suiping</w:t>
      </w:r>
      <w:r w:rsidR="00087D66">
        <w:rPr>
          <w:sz w:val="48"/>
        </w:rPr>
        <w:t xml:space="preserve"> </w:t>
      </w:r>
      <w:r w:rsidR="00087D66" w:rsidRPr="00087D66">
        <w:rPr>
          <w:sz w:val="48"/>
        </w:rPr>
        <w:t>Zhou</w:t>
      </w:r>
    </w:p>
    <w:p w:rsidR="005932EA" w:rsidRPr="00F160CA" w:rsidRDefault="00F160CA" w:rsidP="00677AE3">
      <w:pPr>
        <w:jc w:val="both"/>
        <w:rPr>
          <w:b/>
          <w:sz w:val="32"/>
        </w:rPr>
      </w:pPr>
      <w:r w:rsidRPr="00F160CA">
        <w:rPr>
          <w:b/>
          <w:sz w:val="32"/>
        </w:rPr>
        <w:lastRenderedPageBreak/>
        <w:t>Abstract</w:t>
      </w:r>
    </w:p>
    <w:p w:rsidR="00F160CA" w:rsidRDefault="008A04FD" w:rsidP="00677AE3">
      <w:pPr>
        <w:jc w:val="both"/>
      </w:pPr>
      <w:r>
        <w:t>This paper follows the development of a 3D computer games tool powered by a human computer interaction based device, the Microsoft Kinect.</w:t>
      </w:r>
    </w:p>
    <w:p w:rsidR="008A04FD" w:rsidRDefault="00EC72A7" w:rsidP="00677AE3">
      <w:pPr>
        <w:jc w:val="both"/>
      </w:pPr>
      <w:r>
        <w:t xml:space="preserve">Research was based around three fundamental areas required for the project. Human computer interaction (HCI), </w:t>
      </w:r>
      <w:r w:rsidR="00B9490A">
        <w:t>real-time i</w:t>
      </w:r>
      <w:r>
        <w:t xml:space="preserve">mage </w:t>
      </w:r>
      <w:r w:rsidR="00B9490A">
        <w:t xml:space="preserve">recognition </w:t>
      </w:r>
      <w:r>
        <w:t xml:space="preserve">and </w:t>
      </w:r>
      <w:r w:rsidR="004A38BF">
        <w:t xml:space="preserve">the deformation of </w:t>
      </w:r>
      <w:r>
        <w:t>terrain within 3D graphics.</w:t>
      </w:r>
    </w:p>
    <w:p w:rsidR="00865D25" w:rsidRDefault="004F6480" w:rsidP="00677AE3">
      <w:pPr>
        <w:jc w:val="both"/>
      </w:pPr>
      <w:r>
        <w:t xml:space="preserve">Using previously gained industry knowledge and details gained from my areas of research, an initial design prototype was created, followed by </w:t>
      </w:r>
      <w:r w:rsidR="00905ABF">
        <w:t>a small amount of</w:t>
      </w:r>
      <w:r>
        <w:t xml:space="preserve"> user testing. Testing for ease of use, productivity and comparing against gestures natural within the real world.</w:t>
      </w: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795F43" w:rsidRDefault="00795F43" w:rsidP="00677AE3">
      <w:pPr>
        <w:jc w:val="both"/>
      </w:pPr>
    </w:p>
    <w:p w:rsidR="00F160CA" w:rsidRDefault="00F160CA" w:rsidP="00677AE3">
      <w:pPr>
        <w:jc w:val="both"/>
        <w:rPr>
          <w:b/>
          <w:sz w:val="32"/>
        </w:rPr>
      </w:pPr>
      <w:r w:rsidRPr="00F160CA">
        <w:rPr>
          <w:b/>
          <w:sz w:val="32"/>
        </w:rPr>
        <w:lastRenderedPageBreak/>
        <w:t>Acknowledgements</w:t>
      </w:r>
    </w:p>
    <w:p w:rsidR="007E5B83" w:rsidRDefault="008F0124" w:rsidP="00677AE3">
      <w:pPr>
        <w:jc w:val="both"/>
      </w:pPr>
      <w:r>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F11D1A" w:rsidRDefault="00F11D1A" w:rsidP="00677AE3">
      <w:pPr>
        <w:jc w:val="both"/>
      </w:pPr>
    </w:p>
    <w:p w:rsidR="00F11D1A" w:rsidRDefault="00F11D1A" w:rsidP="00677AE3">
      <w:pPr>
        <w:jc w:val="both"/>
      </w:pPr>
    </w:p>
    <w:p w:rsidR="00F11D1A" w:rsidRDefault="00F11D1A" w:rsidP="00677AE3">
      <w:pPr>
        <w:jc w:val="both"/>
      </w:pPr>
    </w:p>
    <w:p w:rsidR="00F11D1A" w:rsidRDefault="00F11D1A" w:rsidP="00677AE3">
      <w:pPr>
        <w:jc w:val="both"/>
      </w:pPr>
    </w:p>
    <w:p w:rsidR="007E6445" w:rsidRDefault="007E6445" w:rsidP="00677AE3">
      <w:pPr>
        <w:jc w:val="both"/>
      </w:pPr>
    </w:p>
    <w:p w:rsidR="007E6445" w:rsidRDefault="007E6445" w:rsidP="00677AE3">
      <w:pPr>
        <w:jc w:val="both"/>
      </w:pPr>
    </w:p>
    <w:p w:rsidR="007E6445" w:rsidRDefault="007E6445" w:rsidP="00677AE3">
      <w:pPr>
        <w:jc w:val="both"/>
      </w:pPr>
    </w:p>
    <w:p w:rsidR="00F11D1A" w:rsidRDefault="00F11D1A"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9C1F13" w:rsidRDefault="009C1F13" w:rsidP="00677AE3">
      <w:pPr>
        <w:jc w:val="both"/>
      </w:pPr>
    </w:p>
    <w:p w:rsidR="00F11D1A" w:rsidRDefault="00F11D1A" w:rsidP="00677AE3">
      <w:pPr>
        <w:jc w:val="both"/>
      </w:pPr>
    </w:p>
    <w:p w:rsidR="001514ED" w:rsidRPr="00A42556" w:rsidRDefault="001514ED" w:rsidP="00677AE3">
      <w:pPr>
        <w:jc w:val="both"/>
        <w:rPr>
          <w:b/>
          <w:sz w:val="32"/>
        </w:rPr>
      </w:pPr>
      <w:r w:rsidRPr="001514ED">
        <w:rPr>
          <w:b/>
          <w:sz w:val="32"/>
        </w:rPr>
        <w:lastRenderedPageBreak/>
        <w:t>Contents</w:t>
      </w:r>
    </w:p>
    <w:p w:rsidR="00BB20A3" w:rsidRPr="00071E67" w:rsidRDefault="00BB20A3" w:rsidP="00677AE3">
      <w:pPr>
        <w:jc w:val="both"/>
        <w:rPr>
          <w:b/>
        </w:rPr>
      </w:pPr>
      <w:r w:rsidRPr="00071E67">
        <w:rPr>
          <w:b/>
        </w:rPr>
        <w:t>Abstract</w:t>
      </w:r>
    </w:p>
    <w:p w:rsidR="00BB20A3" w:rsidRPr="00071E67" w:rsidRDefault="00BB20A3" w:rsidP="00677AE3">
      <w:pPr>
        <w:jc w:val="both"/>
        <w:rPr>
          <w:b/>
        </w:rPr>
      </w:pPr>
      <w:r w:rsidRPr="00071E67">
        <w:rPr>
          <w:b/>
        </w:rPr>
        <w:t>Acknowledgements</w:t>
      </w:r>
    </w:p>
    <w:p w:rsidR="00BB20A3" w:rsidRPr="00071E67" w:rsidRDefault="00BB20A3" w:rsidP="00677AE3">
      <w:pPr>
        <w:pStyle w:val="ListParagraph"/>
        <w:numPr>
          <w:ilvl w:val="0"/>
          <w:numId w:val="1"/>
        </w:numPr>
        <w:jc w:val="both"/>
        <w:rPr>
          <w:b/>
        </w:rPr>
      </w:pPr>
      <w:r w:rsidRPr="00071E67">
        <w:rPr>
          <w:b/>
        </w:rPr>
        <w:t>Introduction</w:t>
      </w:r>
    </w:p>
    <w:p w:rsidR="004149B4" w:rsidRDefault="001942E2" w:rsidP="00677AE3">
      <w:pPr>
        <w:pStyle w:val="ListParagraph"/>
        <w:numPr>
          <w:ilvl w:val="1"/>
          <w:numId w:val="1"/>
        </w:numPr>
        <w:jc w:val="both"/>
      </w:pPr>
      <w:r w:rsidRPr="001942E2">
        <w:t>Research Question</w:t>
      </w:r>
    </w:p>
    <w:p w:rsidR="004149B4" w:rsidRDefault="001942E2" w:rsidP="00677AE3">
      <w:pPr>
        <w:pStyle w:val="ListParagraph"/>
        <w:numPr>
          <w:ilvl w:val="1"/>
          <w:numId w:val="1"/>
        </w:numPr>
        <w:jc w:val="both"/>
      </w:pPr>
      <w:r w:rsidRPr="001942E2">
        <w:t>Rationale for Project Choice</w:t>
      </w:r>
    </w:p>
    <w:p w:rsidR="004149B4" w:rsidRDefault="00902665" w:rsidP="00677AE3">
      <w:pPr>
        <w:pStyle w:val="ListParagraph"/>
        <w:numPr>
          <w:ilvl w:val="1"/>
          <w:numId w:val="1"/>
        </w:numPr>
        <w:jc w:val="both"/>
      </w:pPr>
      <w:r>
        <w:t>The Current State of Human Computer Interaction</w:t>
      </w:r>
    </w:p>
    <w:p w:rsidR="00F757C9" w:rsidRDefault="00F757C9" w:rsidP="00677AE3">
      <w:pPr>
        <w:pStyle w:val="ListParagraph"/>
        <w:numPr>
          <w:ilvl w:val="1"/>
          <w:numId w:val="1"/>
        </w:numPr>
        <w:jc w:val="both"/>
      </w:pPr>
      <w:r>
        <w:t xml:space="preserve">System </w:t>
      </w:r>
      <w:r w:rsidR="00305997">
        <w:t>Requirements</w:t>
      </w:r>
    </w:p>
    <w:p w:rsidR="004149B4" w:rsidRPr="00071E67" w:rsidRDefault="004149B4" w:rsidP="00677AE3">
      <w:pPr>
        <w:pStyle w:val="ListParagraph"/>
        <w:numPr>
          <w:ilvl w:val="0"/>
          <w:numId w:val="1"/>
        </w:numPr>
        <w:jc w:val="both"/>
        <w:rPr>
          <w:b/>
        </w:rPr>
      </w:pPr>
      <w:r w:rsidRPr="00071E67">
        <w:rPr>
          <w:b/>
        </w:rPr>
        <w:t>Methodology</w:t>
      </w:r>
    </w:p>
    <w:p w:rsidR="000F1E5F" w:rsidRDefault="000F1E5F" w:rsidP="00677AE3">
      <w:pPr>
        <w:pStyle w:val="ListParagraph"/>
        <w:numPr>
          <w:ilvl w:val="1"/>
          <w:numId w:val="1"/>
        </w:numPr>
        <w:jc w:val="both"/>
      </w:pPr>
      <w:r>
        <w:t>The Methodology behind the Implementation</w:t>
      </w:r>
    </w:p>
    <w:p w:rsidR="004149B4" w:rsidRDefault="000F1E5F" w:rsidP="00677AE3">
      <w:pPr>
        <w:pStyle w:val="ListParagraph"/>
        <w:numPr>
          <w:ilvl w:val="1"/>
          <w:numId w:val="1"/>
        </w:numPr>
        <w:jc w:val="both"/>
      </w:pPr>
      <w:r>
        <w:t>Design Methodology</w:t>
      </w:r>
    </w:p>
    <w:p w:rsidR="000318F1" w:rsidRDefault="000318F1" w:rsidP="00677AE3">
      <w:pPr>
        <w:pStyle w:val="ListParagraph"/>
        <w:numPr>
          <w:ilvl w:val="1"/>
          <w:numId w:val="1"/>
        </w:numPr>
        <w:jc w:val="both"/>
      </w:pPr>
      <w:r>
        <w:t>Methodology of Testing</w:t>
      </w:r>
    </w:p>
    <w:p w:rsidR="004149B4" w:rsidRPr="00071E67" w:rsidRDefault="004149B4" w:rsidP="00677AE3">
      <w:pPr>
        <w:pStyle w:val="ListParagraph"/>
        <w:numPr>
          <w:ilvl w:val="0"/>
          <w:numId w:val="1"/>
        </w:numPr>
        <w:jc w:val="both"/>
        <w:rPr>
          <w:b/>
        </w:rPr>
      </w:pPr>
      <w:r w:rsidRPr="00071E67">
        <w:rPr>
          <w:b/>
        </w:rPr>
        <w:t>Research Analysis</w:t>
      </w:r>
    </w:p>
    <w:p w:rsidR="004149B4" w:rsidRDefault="00B216AD" w:rsidP="00677AE3">
      <w:pPr>
        <w:pStyle w:val="ListParagraph"/>
        <w:numPr>
          <w:ilvl w:val="1"/>
          <w:numId w:val="1"/>
        </w:numPr>
        <w:jc w:val="both"/>
      </w:pPr>
      <w:r>
        <w:t>Real-Time Hand Detection</w:t>
      </w:r>
    </w:p>
    <w:p w:rsidR="004149B4" w:rsidRDefault="00B216AD" w:rsidP="00B216AD">
      <w:pPr>
        <w:pStyle w:val="ListParagraph"/>
        <w:numPr>
          <w:ilvl w:val="1"/>
          <w:numId w:val="1"/>
        </w:numPr>
        <w:jc w:val="both"/>
      </w:pPr>
      <w:r>
        <w:t>Voice Recognition and S</w:t>
      </w:r>
      <w:r w:rsidR="006D3580">
        <w:t>ynthesis</w:t>
      </w:r>
    </w:p>
    <w:p w:rsidR="004149B4" w:rsidRPr="00071E67" w:rsidRDefault="00F17FFC" w:rsidP="00677AE3">
      <w:pPr>
        <w:pStyle w:val="ListParagraph"/>
        <w:numPr>
          <w:ilvl w:val="0"/>
          <w:numId w:val="1"/>
        </w:numPr>
        <w:jc w:val="both"/>
        <w:rPr>
          <w:b/>
        </w:rPr>
      </w:pPr>
      <w:r w:rsidRPr="00071E67">
        <w:rPr>
          <w:b/>
        </w:rPr>
        <w:t>Design and Implementation</w:t>
      </w:r>
    </w:p>
    <w:p w:rsidR="00F17FFC" w:rsidRDefault="001A0646" w:rsidP="00677AE3">
      <w:pPr>
        <w:pStyle w:val="ListParagraph"/>
        <w:numPr>
          <w:ilvl w:val="1"/>
          <w:numId w:val="1"/>
        </w:numPr>
        <w:jc w:val="both"/>
      </w:pPr>
      <w:r>
        <w:t xml:space="preserve">Programming Languages and </w:t>
      </w:r>
      <w:r w:rsidR="00906F4A">
        <w:t>Software Development Kits</w:t>
      </w:r>
    </w:p>
    <w:p w:rsidR="00D35E65" w:rsidRDefault="00D35E65" w:rsidP="00677AE3">
      <w:pPr>
        <w:pStyle w:val="ListParagraph"/>
        <w:numPr>
          <w:ilvl w:val="1"/>
          <w:numId w:val="1"/>
        </w:numPr>
        <w:jc w:val="both"/>
      </w:pPr>
      <w:r>
        <w:t>Terrain System Design</w:t>
      </w:r>
    </w:p>
    <w:p w:rsidR="00D35E65" w:rsidRDefault="00D35E65" w:rsidP="00677AE3">
      <w:pPr>
        <w:pStyle w:val="ListParagraph"/>
        <w:numPr>
          <w:ilvl w:val="1"/>
          <w:numId w:val="1"/>
        </w:numPr>
        <w:jc w:val="both"/>
      </w:pPr>
      <w:r>
        <w:t>Kinect Input System</w:t>
      </w:r>
    </w:p>
    <w:p w:rsidR="00F17FFC" w:rsidRPr="00071E67" w:rsidRDefault="00F17FFC" w:rsidP="00677AE3">
      <w:pPr>
        <w:pStyle w:val="ListParagraph"/>
        <w:numPr>
          <w:ilvl w:val="0"/>
          <w:numId w:val="1"/>
        </w:numPr>
        <w:jc w:val="both"/>
        <w:rPr>
          <w:b/>
        </w:rPr>
      </w:pPr>
      <w:r w:rsidRPr="00071E67">
        <w:rPr>
          <w:b/>
        </w:rPr>
        <w:t>Testing: Round One</w:t>
      </w:r>
    </w:p>
    <w:p w:rsidR="00F17FFC" w:rsidRDefault="00B64252" w:rsidP="00B64252">
      <w:pPr>
        <w:pStyle w:val="ListParagraph"/>
        <w:numPr>
          <w:ilvl w:val="1"/>
          <w:numId w:val="1"/>
        </w:numPr>
        <w:jc w:val="both"/>
      </w:pPr>
      <w:r w:rsidRPr="00B64252">
        <w:t>Intuitiveness of Hand Gestures</w:t>
      </w:r>
    </w:p>
    <w:p w:rsidR="00F17FFC" w:rsidRDefault="00742252" w:rsidP="00677AE3">
      <w:pPr>
        <w:pStyle w:val="ListParagraph"/>
        <w:numPr>
          <w:ilvl w:val="1"/>
          <w:numId w:val="1"/>
        </w:numPr>
        <w:jc w:val="both"/>
      </w:pPr>
      <w:r>
        <w:t>Suggested Gestures</w:t>
      </w:r>
    </w:p>
    <w:p w:rsidR="00F17FFC" w:rsidRPr="00071E67" w:rsidRDefault="00F17FFC" w:rsidP="00677AE3">
      <w:pPr>
        <w:pStyle w:val="ListParagraph"/>
        <w:numPr>
          <w:ilvl w:val="0"/>
          <w:numId w:val="1"/>
        </w:numPr>
        <w:jc w:val="both"/>
        <w:rPr>
          <w:b/>
        </w:rPr>
      </w:pPr>
      <w:r w:rsidRPr="00071E67">
        <w:rPr>
          <w:b/>
        </w:rPr>
        <w:t>Reevaluating the Design and Implement</w:t>
      </w:r>
      <w:r w:rsidR="00AA5AF9">
        <w:rPr>
          <w:b/>
        </w:rPr>
        <w:t>ing Voice Commands</w:t>
      </w:r>
    </w:p>
    <w:p w:rsidR="00F17FFC" w:rsidRDefault="00046A54" w:rsidP="00677AE3">
      <w:pPr>
        <w:pStyle w:val="ListParagraph"/>
        <w:numPr>
          <w:ilvl w:val="1"/>
          <w:numId w:val="1"/>
        </w:numPr>
        <w:jc w:val="both"/>
      </w:pPr>
      <w:r>
        <w:t>Edge Detection</w:t>
      </w:r>
    </w:p>
    <w:p w:rsidR="00F17FFC" w:rsidRDefault="00046A54" w:rsidP="00677AE3">
      <w:pPr>
        <w:pStyle w:val="ListParagraph"/>
        <w:numPr>
          <w:ilvl w:val="1"/>
          <w:numId w:val="1"/>
        </w:numPr>
        <w:jc w:val="both"/>
      </w:pPr>
      <w:r>
        <w:t>Dynamic Deformable Template Models</w:t>
      </w:r>
    </w:p>
    <w:p w:rsidR="00046A54" w:rsidRDefault="00046A54" w:rsidP="00677AE3">
      <w:pPr>
        <w:pStyle w:val="ListParagraph"/>
        <w:numPr>
          <w:ilvl w:val="1"/>
          <w:numId w:val="1"/>
        </w:numPr>
        <w:jc w:val="both"/>
      </w:pPr>
      <w:r>
        <w:t>Point, Pan and Apply</w:t>
      </w:r>
    </w:p>
    <w:p w:rsidR="00046A54" w:rsidRDefault="00046A54" w:rsidP="00677AE3">
      <w:pPr>
        <w:pStyle w:val="ListParagraph"/>
        <w:numPr>
          <w:ilvl w:val="1"/>
          <w:numId w:val="1"/>
        </w:numPr>
        <w:jc w:val="both"/>
      </w:pPr>
      <w:r>
        <w:t>Brushes</w:t>
      </w:r>
    </w:p>
    <w:p w:rsidR="00046A54" w:rsidRDefault="00046A54" w:rsidP="00677AE3">
      <w:pPr>
        <w:pStyle w:val="ListParagraph"/>
        <w:numPr>
          <w:ilvl w:val="1"/>
          <w:numId w:val="1"/>
        </w:numPr>
        <w:jc w:val="both"/>
      </w:pPr>
      <w:r>
        <w:t>Voice Commands</w:t>
      </w:r>
    </w:p>
    <w:p w:rsidR="00F17FFC" w:rsidRPr="00071E67" w:rsidRDefault="00F17FFC" w:rsidP="00677AE3">
      <w:pPr>
        <w:pStyle w:val="ListParagraph"/>
        <w:numPr>
          <w:ilvl w:val="0"/>
          <w:numId w:val="1"/>
        </w:numPr>
        <w:jc w:val="both"/>
        <w:rPr>
          <w:b/>
        </w:rPr>
      </w:pPr>
      <w:r w:rsidRPr="00071E67">
        <w:rPr>
          <w:b/>
        </w:rPr>
        <w:t>Testing: Round Two</w:t>
      </w:r>
    </w:p>
    <w:p w:rsidR="00F17FFC" w:rsidRDefault="00037AF3" w:rsidP="00677AE3">
      <w:pPr>
        <w:pStyle w:val="ListParagraph"/>
        <w:numPr>
          <w:ilvl w:val="1"/>
          <w:numId w:val="1"/>
        </w:numPr>
        <w:jc w:val="both"/>
      </w:pPr>
      <w:r>
        <w:t>Robustness of Voice Commands</w:t>
      </w:r>
    </w:p>
    <w:p w:rsidR="00F17FFC" w:rsidRDefault="00037AF3" w:rsidP="00677AE3">
      <w:pPr>
        <w:pStyle w:val="ListParagraph"/>
        <w:numPr>
          <w:ilvl w:val="1"/>
          <w:numId w:val="1"/>
        </w:numPr>
        <w:jc w:val="both"/>
      </w:pPr>
      <w:r>
        <w:t>Performance and Accuracy of Hand Gestures</w:t>
      </w:r>
    </w:p>
    <w:p w:rsidR="009513A6" w:rsidRDefault="009513A6" w:rsidP="009513A6">
      <w:pPr>
        <w:pStyle w:val="ListParagraph"/>
        <w:numPr>
          <w:ilvl w:val="0"/>
          <w:numId w:val="1"/>
        </w:numPr>
        <w:jc w:val="both"/>
        <w:rPr>
          <w:b/>
        </w:rPr>
      </w:pPr>
      <w:r w:rsidRPr="009513A6">
        <w:rPr>
          <w:b/>
        </w:rPr>
        <w:t>Changes Based Upon User Feedback</w:t>
      </w:r>
      <w:r w:rsidR="00037AF3">
        <w:rPr>
          <w:b/>
        </w:rPr>
        <w:t xml:space="preserve"> and Issues within Implementation</w:t>
      </w:r>
    </w:p>
    <w:p w:rsidR="009513A6" w:rsidRPr="009513A6" w:rsidRDefault="00A92354" w:rsidP="009513A6">
      <w:pPr>
        <w:pStyle w:val="ListParagraph"/>
        <w:numPr>
          <w:ilvl w:val="1"/>
          <w:numId w:val="1"/>
        </w:numPr>
        <w:jc w:val="both"/>
      </w:pPr>
      <w:r>
        <w:t>Improvements to Hand Detection</w:t>
      </w:r>
    </w:p>
    <w:p w:rsidR="009513A6" w:rsidRPr="009513A6" w:rsidRDefault="00A92354" w:rsidP="009513A6">
      <w:pPr>
        <w:pStyle w:val="ListParagraph"/>
        <w:numPr>
          <w:ilvl w:val="1"/>
          <w:numId w:val="1"/>
        </w:numPr>
        <w:jc w:val="both"/>
      </w:pPr>
      <w:r>
        <w:t>Finalizing Voice Commands</w:t>
      </w:r>
    </w:p>
    <w:p w:rsidR="009513A6" w:rsidRDefault="009513A6" w:rsidP="009513A6">
      <w:pPr>
        <w:pStyle w:val="ListParagraph"/>
        <w:numPr>
          <w:ilvl w:val="0"/>
          <w:numId w:val="1"/>
        </w:numPr>
        <w:jc w:val="both"/>
        <w:rPr>
          <w:b/>
        </w:rPr>
      </w:pPr>
      <w:r w:rsidRPr="009513A6">
        <w:rPr>
          <w:b/>
        </w:rPr>
        <w:lastRenderedPageBreak/>
        <w:t xml:space="preserve">Testing: </w:t>
      </w:r>
      <w:r w:rsidR="00561956">
        <w:rPr>
          <w:b/>
        </w:rPr>
        <w:t xml:space="preserve">The </w:t>
      </w:r>
      <w:r w:rsidRPr="009513A6">
        <w:rPr>
          <w:b/>
        </w:rPr>
        <w:t>Final</w:t>
      </w:r>
      <w:r w:rsidR="00C22758">
        <w:rPr>
          <w:b/>
        </w:rPr>
        <w:t xml:space="preserve"> Round</w:t>
      </w:r>
    </w:p>
    <w:p w:rsidR="009513A6" w:rsidRPr="009513A6" w:rsidRDefault="009513A6" w:rsidP="009513A6">
      <w:pPr>
        <w:pStyle w:val="ListParagraph"/>
        <w:numPr>
          <w:ilvl w:val="1"/>
          <w:numId w:val="1"/>
        </w:numPr>
        <w:jc w:val="both"/>
      </w:pPr>
      <w:r w:rsidRPr="009513A6">
        <w:t>A</w:t>
      </w:r>
    </w:p>
    <w:p w:rsidR="009513A6" w:rsidRPr="009513A6" w:rsidRDefault="009513A6" w:rsidP="009513A6">
      <w:pPr>
        <w:pStyle w:val="ListParagraph"/>
        <w:numPr>
          <w:ilvl w:val="1"/>
          <w:numId w:val="1"/>
        </w:numPr>
        <w:jc w:val="both"/>
      </w:pPr>
      <w:r w:rsidRPr="009513A6">
        <w:t>B</w:t>
      </w:r>
    </w:p>
    <w:p w:rsidR="00F17FFC" w:rsidRDefault="00F17FFC" w:rsidP="00EF0789">
      <w:pPr>
        <w:pStyle w:val="ListParagraph"/>
        <w:numPr>
          <w:ilvl w:val="0"/>
          <w:numId w:val="1"/>
        </w:numPr>
        <w:jc w:val="both"/>
        <w:rPr>
          <w:b/>
        </w:rPr>
      </w:pPr>
      <w:r w:rsidRPr="00071E67">
        <w:rPr>
          <w:b/>
        </w:rPr>
        <w:t>Evaluation</w:t>
      </w:r>
    </w:p>
    <w:p w:rsidR="00EF0789" w:rsidRDefault="00315D06" w:rsidP="00EF0789">
      <w:pPr>
        <w:pStyle w:val="ListParagraph"/>
        <w:numPr>
          <w:ilvl w:val="1"/>
          <w:numId w:val="1"/>
        </w:numPr>
        <w:jc w:val="both"/>
        <w:rPr>
          <w:b/>
        </w:rPr>
      </w:pPr>
      <w:r>
        <w:rPr>
          <w:b/>
        </w:rPr>
        <w:t>Recommendations</w:t>
      </w:r>
    </w:p>
    <w:p w:rsidR="00EF0789" w:rsidRPr="00EF0789" w:rsidRDefault="00315D06" w:rsidP="00EF0789">
      <w:pPr>
        <w:pStyle w:val="ListParagraph"/>
        <w:numPr>
          <w:ilvl w:val="1"/>
          <w:numId w:val="1"/>
        </w:numPr>
        <w:jc w:val="both"/>
        <w:rPr>
          <w:b/>
        </w:rPr>
      </w:pPr>
      <w:r>
        <w:rPr>
          <w:b/>
        </w:rPr>
        <w:t>And shit</w:t>
      </w:r>
    </w:p>
    <w:p w:rsidR="00851496" w:rsidRPr="00851496" w:rsidRDefault="00851496" w:rsidP="00677AE3">
      <w:pPr>
        <w:pStyle w:val="ListParagraph"/>
        <w:numPr>
          <w:ilvl w:val="0"/>
          <w:numId w:val="1"/>
        </w:numPr>
        <w:jc w:val="both"/>
        <w:rPr>
          <w:b/>
        </w:rPr>
      </w:pPr>
      <w:r w:rsidRPr="00851496">
        <w:rPr>
          <w:b/>
        </w:rPr>
        <w:t>Conclusion</w:t>
      </w:r>
    </w:p>
    <w:p w:rsidR="00F17FFC" w:rsidRPr="00071E67" w:rsidRDefault="00F17FFC" w:rsidP="00677AE3">
      <w:pPr>
        <w:pStyle w:val="ListParagraph"/>
        <w:numPr>
          <w:ilvl w:val="0"/>
          <w:numId w:val="1"/>
        </w:numPr>
        <w:jc w:val="both"/>
        <w:rPr>
          <w:b/>
        </w:rPr>
      </w:pPr>
      <w:r w:rsidRPr="00071E67">
        <w:rPr>
          <w:b/>
        </w:rPr>
        <w:t>References</w:t>
      </w:r>
    </w:p>
    <w:p w:rsidR="00F17FFC" w:rsidRPr="00071E67" w:rsidRDefault="00F17FFC" w:rsidP="00677AE3">
      <w:pPr>
        <w:pStyle w:val="ListParagraph"/>
        <w:numPr>
          <w:ilvl w:val="0"/>
          <w:numId w:val="1"/>
        </w:numPr>
        <w:jc w:val="both"/>
        <w:rPr>
          <w:b/>
        </w:rPr>
      </w:pPr>
      <w:r w:rsidRPr="00071E67">
        <w:rPr>
          <w:b/>
        </w:rPr>
        <w:t>Bibliography</w:t>
      </w:r>
    </w:p>
    <w:p w:rsidR="00F17FFC" w:rsidRDefault="00F17FFC" w:rsidP="00677AE3">
      <w:pPr>
        <w:pStyle w:val="ListParagraph"/>
        <w:numPr>
          <w:ilvl w:val="0"/>
          <w:numId w:val="1"/>
        </w:numPr>
        <w:jc w:val="both"/>
        <w:rPr>
          <w:b/>
        </w:rPr>
      </w:pPr>
      <w:r w:rsidRPr="00071E67">
        <w:rPr>
          <w:b/>
        </w:rPr>
        <w:t>Appendices</w:t>
      </w: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795F43" w:rsidRDefault="00795F43" w:rsidP="00677AE3">
      <w:pPr>
        <w:jc w:val="both"/>
        <w:rPr>
          <w:b/>
        </w:rPr>
      </w:pPr>
    </w:p>
    <w:p w:rsidR="00F762BA" w:rsidRDefault="00F762BA" w:rsidP="00677AE3">
      <w:pPr>
        <w:pStyle w:val="Heading2"/>
        <w:jc w:val="both"/>
      </w:pPr>
      <w:r w:rsidRPr="00F762BA">
        <w:t>Introduction</w:t>
      </w:r>
    </w:p>
    <w:p w:rsidR="00656EC7" w:rsidRPr="00656EC7" w:rsidRDefault="00656EC7" w:rsidP="00677AE3">
      <w:pPr>
        <w:jc w:val="both"/>
      </w:pPr>
    </w:p>
    <w:p w:rsidR="00813B98" w:rsidRPr="00813B98" w:rsidRDefault="00F762BA" w:rsidP="00677AE3">
      <w:pPr>
        <w:pStyle w:val="Heading3"/>
        <w:jc w:val="both"/>
      </w:pPr>
      <w:r>
        <w:t>Research Question</w:t>
      </w:r>
    </w:p>
    <w:p w:rsidR="00F762BA" w:rsidRDefault="00F762BA" w:rsidP="00677AE3">
      <w:pPr>
        <w:jc w:val="both"/>
      </w:pPr>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w:t>
      </w:r>
      <w:r w:rsidR="00932776">
        <w:t xml:space="preserve"> Posing the question, is current computer hardware limiting usability with its non-natural interface?</w:t>
      </w:r>
    </w:p>
    <w:p w:rsidR="003B1F34" w:rsidRPr="00DC6680" w:rsidRDefault="00F762BA" w:rsidP="00677AE3">
      <w:pPr>
        <w:jc w:val="both"/>
      </w:pPr>
      <w:r>
        <w:t>I aim to create a simple tool (in the form of a terrain editing system), where the input is based upon the user within their 3D environment</w:t>
      </w:r>
      <w:r w:rsidR="00F21A34">
        <w:t xml:space="preserve"> (via the use of the Microsoft Kinect device)</w:t>
      </w:r>
      <w:r>
        <w:t xml:space="preserve"> as well as using other inputs such as the users’</w:t>
      </w:r>
      <w:r w:rsidR="003B43C2">
        <w:t xml:space="preserve"> voice.</w:t>
      </w:r>
      <w:r>
        <w:t xml:space="preserve"> </w:t>
      </w:r>
      <w:r w:rsidR="00F21A34">
        <w:t>This creates</w:t>
      </w:r>
      <w:r>
        <w:t xml:space="preserve"> an interface more in tune with its users’ tendencies </w:t>
      </w:r>
      <w:r w:rsidR="00F21A34">
        <w:t>resulting</w:t>
      </w:r>
      <w:r>
        <w:t xml:space="preserve"> in the exploration of the users’ potential productivity gain and a potential higher quality of work. Where by the main complication in implementation will be finger tracking and hand gesture recognition</w:t>
      </w:r>
      <w:r w:rsidR="00932776">
        <w:t>, due to variations in hand size and shape of different users as well as different mentalities of how they believe the gestures should work.</w:t>
      </w:r>
    </w:p>
    <w:p w:rsidR="00F757C9" w:rsidRDefault="00F757C9" w:rsidP="00677AE3">
      <w:pPr>
        <w:jc w:val="both"/>
        <w:rPr>
          <w:b/>
          <w:sz w:val="24"/>
        </w:rPr>
      </w:pPr>
    </w:p>
    <w:p w:rsidR="00813B98" w:rsidRPr="00813B98" w:rsidRDefault="00F762BA" w:rsidP="00677AE3">
      <w:pPr>
        <w:pStyle w:val="Heading3"/>
        <w:jc w:val="both"/>
      </w:pPr>
      <w:r w:rsidRPr="00F762BA">
        <w:t>Rationale for Project Choice</w:t>
      </w:r>
    </w:p>
    <w:p w:rsidR="005201AA" w:rsidRDefault="009E7541" w:rsidP="00677AE3">
      <w:pPr>
        <w:jc w:val="both"/>
      </w:pPr>
      <w:r>
        <w:t xml:space="preserve">I have had a life-long passion for tools within computer games, trying to make interfaces and systems as simple as possible for the user to interact with. </w:t>
      </w:r>
      <w:r w:rsidR="00F762BA">
        <w:t xml:space="preserve">My inspiration for this project was found whilst on work placement at ‘Blitz Games Studios’. Whilst there I spent time working on their tool system (‘Blitz Tech’) as well as working closely with game teams and </w:t>
      </w:r>
      <w:r w:rsidR="005201AA">
        <w:t>at points the Microsoft Kinect.</w:t>
      </w:r>
      <w:r w:rsidR="003A1753">
        <w:t xml:space="preserve"> </w:t>
      </w:r>
      <w:r w:rsidR="005201AA">
        <w:t xml:space="preserve">Whilst </w:t>
      </w:r>
      <w:r w:rsidR="004D48B7">
        <w:t>working</w:t>
      </w:r>
      <w:r w:rsidR="005201AA">
        <w:t xml:space="preserve"> I noticed how the artists, designers and animators used real-life models</w:t>
      </w:r>
      <w:r w:rsidR="003A1753">
        <w:t xml:space="preserve"> and scenarios</w:t>
      </w:r>
      <w:r w:rsidR="005201AA">
        <w:t xml:space="preserve"> to compare with their </w:t>
      </w:r>
      <w:r w:rsidR="003A1753">
        <w:t xml:space="preserve">plans or </w:t>
      </w:r>
      <w:r w:rsidR="005201AA">
        <w:t>creations. Using pen and paper</w:t>
      </w:r>
      <w:r w:rsidR="004D48B7">
        <w:t xml:space="preserve"> as well as other input devices such as tablets</w:t>
      </w:r>
      <w:r w:rsidR="005201AA">
        <w:t xml:space="preserve"> to draft work before creating the asset within a</w:t>
      </w:r>
      <w:r w:rsidR="004D48B7">
        <w:t xml:space="preserve"> 2D or</w:t>
      </w:r>
      <w:r w:rsidR="005201AA">
        <w:t xml:space="preserve"> 3D graphics computer tool.</w:t>
      </w:r>
    </w:p>
    <w:p w:rsidR="00696DE6" w:rsidRDefault="00F762BA" w:rsidP="00677AE3">
      <w:pPr>
        <w:jc w:val="both"/>
      </w:pPr>
      <w:r>
        <w:t>With this, I have first-hand experience of how an artist works and ho</w:t>
      </w:r>
      <w:r w:rsidR="00696DE6">
        <w:t>w a programmer creates software.</w:t>
      </w:r>
      <w:r>
        <w:t xml:space="preserve"> </w:t>
      </w:r>
      <w:r w:rsidR="00696DE6">
        <w:t xml:space="preserve">However the two do not </w:t>
      </w:r>
      <w:r w:rsidR="00696DE6" w:rsidRPr="00696DE6">
        <w:t>necessarily</w:t>
      </w:r>
      <w:r w:rsidR="00696DE6">
        <w:t xml:space="preserve"> correlate due to the differences in rational between artists and programmers</w:t>
      </w:r>
      <w:r w:rsidR="009E7541">
        <w:t>.</w:t>
      </w:r>
      <w:r>
        <w:t xml:space="preserve"> </w:t>
      </w:r>
      <w:r w:rsidR="009E7541">
        <w:t xml:space="preserve">To expand </w:t>
      </w:r>
      <w:r w:rsidR="00696DE6">
        <w:t>on</w:t>
      </w:r>
      <w:r w:rsidR="009E7541">
        <w:t xml:space="preserve"> this, I have</w:t>
      </w:r>
      <w:r>
        <w:t xml:space="preserve"> experience with user interfaces, tools graphics/rendering and the Microsoft Kinect.</w:t>
      </w:r>
    </w:p>
    <w:p w:rsidR="00656EC7" w:rsidRDefault="00656EC7" w:rsidP="00677AE3">
      <w:pPr>
        <w:jc w:val="both"/>
      </w:pPr>
    </w:p>
    <w:p w:rsidR="003B1F34" w:rsidRDefault="003B1F34" w:rsidP="00677AE3">
      <w:pPr>
        <w:pStyle w:val="Subtitle"/>
        <w:jc w:val="both"/>
        <w:rPr>
          <w:b/>
          <w:color w:val="auto"/>
          <w:sz w:val="24"/>
        </w:rPr>
      </w:pPr>
    </w:p>
    <w:p w:rsidR="00813B98" w:rsidRPr="00813B98" w:rsidRDefault="001E4B64" w:rsidP="00677AE3">
      <w:pPr>
        <w:pStyle w:val="Heading3"/>
        <w:jc w:val="both"/>
      </w:pPr>
      <w:r>
        <w:lastRenderedPageBreak/>
        <w:t>The Current State of Human Computer Interaction</w:t>
      </w:r>
    </w:p>
    <w:p w:rsidR="00F562C6" w:rsidRDefault="00ED3855" w:rsidP="00677AE3">
      <w:pPr>
        <w:jc w:val="both"/>
      </w:pPr>
      <w:r>
        <w:t>Human computer interaction</w:t>
      </w:r>
      <w:r w:rsidR="00DE2D5C">
        <w:t xml:space="preserve"> (HCI)</w:t>
      </w:r>
      <w:r>
        <w:t xml:space="preserve"> is an astronomical field of </w:t>
      </w:r>
      <w:r w:rsidR="00AC46E1">
        <w:t>ongoing</w:t>
      </w:r>
      <w:r>
        <w:t xml:space="preserve"> research.</w:t>
      </w:r>
      <w:r w:rsidR="00AC46E1">
        <w:t xml:space="preserve"> </w:t>
      </w:r>
      <w:r w:rsidR="007C27EC">
        <w:t>However the majority of such research is specific towards the general user and or non-computer user, attempting to allow non-technical people</w:t>
      </w:r>
      <w:r w:rsidR="00AC46E1">
        <w:t xml:space="preserve"> </w:t>
      </w:r>
      <w:r w:rsidR="007C27EC">
        <w:t>to interact with computer hardware.</w:t>
      </w:r>
      <w:r w:rsidR="000C6979">
        <w:t xml:space="preserve"> </w:t>
      </w:r>
      <w:r w:rsidR="00E51E07">
        <w:t>The problem lies in e</w:t>
      </w:r>
      <w:r w:rsidR="008C3A19">
        <w:t>xtracting data from the user in a manor most natural to them and evaluating</w:t>
      </w:r>
      <w:r w:rsidR="000C6979">
        <w:t xml:space="preserve"> the data for use with a device</w:t>
      </w:r>
      <w:r w:rsidR="00E51E07">
        <w:t>, as doing such</w:t>
      </w:r>
      <w:r w:rsidR="000C6979">
        <w:t xml:space="preserve"> is hard to generalize.</w:t>
      </w:r>
      <w:r w:rsidR="00230B22">
        <w:t xml:space="preserve"> </w:t>
      </w:r>
      <w:r w:rsidR="006F7D90">
        <w:t>This results</w:t>
      </w:r>
      <w:r w:rsidR="00230B22">
        <w:t xml:space="preserve"> in software that feels natural to some and not to others.</w:t>
      </w:r>
    </w:p>
    <w:p w:rsidR="00E73964" w:rsidRDefault="00DE2D5C" w:rsidP="00677AE3">
      <w:pPr>
        <w:jc w:val="both"/>
      </w:pPr>
      <w:r>
        <w:t>This problem is reduced when looking into t</w:t>
      </w:r>
      <w:r w:rsidR="0075487F">
        <w:t>o HCI within the games industry, as we can make the assumption that the user is somewhat technically minded.</w:t>
      </w:r>
      <w:r w:rsidR="009F6681">
        <w:t xml:space="preserve"> Already the user should have an understanding of current HCI making use of </w:t>
      </w:r>
      <w:r w:rsidR="00874EE4">
        <w:t>the</w:t>
      </w:r>
      <w:r w:rsidR="009F6681">
        <w:t xml:space="preserve"> standard keyboard and mouse, as well as other </w:t>
      </w:r>
      <w:r w:rsidR="0089178B">
        <w:t>artist</w:t>
      </w:r>
      <w:r w:rsidR="009F6681">
        <w:t xml:space="preserve"> specific input devices.</w:t>
      </w:r>
    </w:p>
    <w:p w:rsidR="0054631F" w:rsidRDefault="0054631F" w:rsidP="00677AE3">
      <w:pPr>
        <w:jc w:val="both"/>
      </w:pPr>
    </w:p>
    <w:p w:rsidR="00813B98" w:rsidRPr="00813B98" w:rsidRDefault="00B22068" w:rsidP="00677AE3">
      <w:pPr>
        <w:pStyle w:val="Heading3"/>
        <w:jc w:val="both"/>
      </w:pPr>
      <w:r w:rsidRPr="00305997">
        <w:t>System Requirements</w:t>
      </w:r>
    </w:p>
    <w:p w:rsidR="00305997" w:rsidRDefault="00BE4F2D" w:rsidP="00677AE3">
      <w:pPr>
        <w:jc w:val="both"/>
      </w:pPr>
      <w:r>
        <w:t>Given the problem of non-natural HCI interfaces for creative peoples, specifications for a natural HCI interface can be formed.</w:t>
      </w:r>
    </w:p>
    <w:p w:rsidR="005B306E" w:rsidRDefault="004D3091" w:rsidP="00677AE3">
      <w:pPr>
        <w:jc w:val="both"/>
      </w:pPr>
      <w:r>
        <w:t>An artist should be able to move a gizmo (a replacement for the mouse cursor in three dimensional space)</w:t>
      </w:r>
      <w:r w:rsidR="00152210">
        <w:t xml:space="preserve"> about the terrain environment</w:t>
      </w:r>
      <w:r w:rsidR="0053420A">
        <w:t xml:space="preserve"> using nothing but there</w:t>
      </w:r>
      <w:r w:rsidR="00EA505C">
        <w:t xml:space="preserve"> </w:t>
      </w:r>
      <w:r w:rsidR="0053420A">
        <w:t xml:space="preserve">hand. </w:t>
      </w:r>
      <w:r w:rsidR="00EA505C">
        <w:t xml:space="preserve">Once positioned to the users requirements, the user need only </w:t>
      </w:r>
      <w:r w:rsidR="0010383B">
        <w:t xml:space="preserve">use their other hand to </w:t>
      </w:r>
      <w:r w:rsidR="00EA505C">
        <w:t>apply the selected brush to the terrain in an area about the gizmo.</w:t>
      </w:r>
    </w:p>
    <w:p w:rsidR="003A04C9" w:rsidRDefault="0073561A" w:rsidP="00677AE3">
      <w:pPr>
        <w:jc w:val="both"/>
      </w:pPr>
      <w:r>
        <w:t>The user should be able to change the selected brush via a graphical user interface (GUI) based menu system, via the use of voice commands</w:t>
      </w:r>
      <w:r w:rsidR="0010383B">
        <w:t xml:space="preserve"> and hand gestures</w:t>
      </w:r>
      <w:r>
        <w:t>.</w:t>
      </w:r>
      <w:r w:rsidR="00225E5E">
        <w:t xml:space="preserve"> </w:t>
      </w:r>
      <w:r w:rsidR="00E14512">
        <w:t>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voice</w:t>
      </w:r>
      <w:r w:rsidR="00C40EB6">
        <w:t xml:space="preserve"> and gesture based</w:t>
      </w:r>
      <w:r w:rsidR="00E14512">
        <w:t xml:space="preserve"> commands however this does not require the user to traverse a menu system and instead should be performed at any point during runtime.</w:t>
      </w:r>
    </w:p>
    <w:p w:rsidR="00E14512" w:rsidRDefault="00083155" w:rsidP="00677AE3">
      <w:pPr>
        <w:jc w:val="both"/>
      </w:pPr>
      <w:r>
        <w:t>To achieve the above outcomes the following steps need to be fulfilled.</w:t>
      </w:r>
    </w:p>
    <w:p w:rsidR="00083155" w:rsidRDefault="005737AC" w:rsidP="00677AE3">
      <w:pPr>
        <w:pStyle w:val="ListParagraph"/>
        <w:numPr>
          <w:ilvl w:val="0"/>
          <w:numId w:val="2"/>
        </w:numPr>
        <w:jc w:val="both"/>
      </w:pPr>
      <w:r>
        <w:t xml:space="preserve">Implement a simple C++ terrain rendering system </w:t>
      </w:r>
      <w:r w:rsidR="001B349F">
        <w:t xml:space="preserve">using </w:t>
      </w:r>
      <w:r w:rsidR="00EE1619">
        <w:t>Microsoft’s</w:t>
      </w:r>
      <w:r w:rsidR="001B349F">
        <w:t xml:space="preserve"> D</w:t>
      </w:r>
      <w:r>
        <w:t>irect3D 11.</w:t>
      </w:r>
    </w:p>
    <w:p w:rsidR="005737AC" w:rsidRDefault="005737AC" w:rsidP="00677AE3">
      <w:pPr>
        <w:pStyle w:val="ListParagraph"/>
        <w:numPr>
          <w:ilvl w:val="0"/>
          <w:numId w:val="2"/>
        </w:numPr>
        <w:jc w:val="both"/>
      </w:pPr>
      <w:r>
        <w:t>Allow the terrain system to be deformed via the use of the traditional keyboard and mouse.</w:t>
      </w:r>
    </w:p>
    <w:p w:rsidR="005737AC" w:rsidRDefault="006B7A3B" w:rsidP="00677AE3">
      <w:pPr>
        <w:pStyle w:val="ListParagraph"/>
        <w:numPr>
          <w:ilvl w:val="0"/>
          <w:numId w:val="2"/>
        </w:numPr>
        <w:jc w:val="both"/>
      </w:pPr>
      <w:r>
        <w:t xml:space="preserve">Consult potential users </w:t>
      </w:r>
      <w:r w:rsidR="001129B6">
        <w:t>on gestures for different operations.</w:t>
      </w:r>
    </w:p>
    <w:p w:rsidR="00497D69" w:rsidRDefault="00A04DDF" w:rsidP="00677AE3">
      <w:pPr>
        <w:pStyle w:val="ListParagraph"/>
        <w:numPr>
          <w:ilvl w:val="0"/>
          <w:numId w:val="2"/>
        </w:numPr>
        <w:jc w:val="both"/>
      </w:pPr>
      <w:r>
        <w:t>Implement the first draft of gesture based commands.</w:t>
      </w:r>
    </w:p>
    <w:p w:rsidR="00A04DDF" w:rsidRDefault="00A04DDF" w:rsidP="00677AE3">
      <w:pPr>
        <w:pStyle w:val="ListParagraph"/>
        <w:numPr>
          <w:ilvl w:val="0"/>
          <w:numId w:val="2"/>
        </w:numPr>
        <w:jc w:val="both"/>
      </w:pPr>
      <w:r>
        <w:t>Test first implementation with potential users.</w:t>
      </w:r>
    </w:p>
    <w:p w:rsidR="00A04DDF" w:rsidRDefault="00A04DDF" w:rsidP="00677AE3">
      <w:pPr>
        <w:pStyle w:val="ListParagraph"/>
        <w:numPr>
          <w:ilvl w:val="0"/>
          <w:numId w:val="2"/>
        </w:numPr>
        <w:jc w:val="both"/>
      </w:pPr>
      <w:r>
        <w:t>Improve first draft based on feedback from initial testing</w:t>
      </w:r>
    </w:p>
    <w:p w:rsidR="00A04DDF" w:rsidRDefault="00A04DDF" w:rsidP="00677AE3">
      <w:pPr>
        <w:pStyle w:val="ListParagraph"/>
        <w:numPr>
          <w:ilvl w:val="0"/>
          <w:numId w:val="2"/>
        </w:numPr>
        <w:jc w:val="both"/>
      </w:pPr>
      <w:r>
        <w:lastRenderedPageBreak/>
        <w:t>Consult potential users on voice commands for performing different operations within the system.</w:t>
      </w:r>
    </w:p>
    <w:p w:rsidR="00A04DDF" w:rsidRDefault="00A04DDF" w:rsidP="00677AE3">
      <w:pPr>
        <w:pStyle w:val="ListParagraph"/>
        <w:numPr>
          <w:ilvl w:val="0"/>
          <w:numId w:val="2"/>
        </w:numPr>
        <w:jc w:val="both"/>
      </w:pPr>
      <w:r>
        <w:t>Implement first draft of voice based commands</w:t>
      </w:r>
    </w:p>
    <w:p w:rsidR="00A04DDF" w:rsidRDefault="00A04DDF" w:rsidP="00677AE3">
      <w:pPr>
        <w:pStyle w:val="ListParagraph"/>
        <w:numPr>
          <w:ilvl w:val="0"/>
          <w:numId w:val="2"/>
        </w:numPr>
        <w:jc w:val="both"/>
      </w:pPr>
      <w:r>
        <w:t>Test improved gesture commands and draft voice commands with potential users.</w:t>
      </w:r>
    </w:p>
    <w:p w:rsidR="00A04DDF" w:rsidRDefault="00A04DDF" w:rsidP="00677AE3">
      <w:pPr>
        <w:pStyle w:val="ListParagraph"/>
        <w:numPr>
          <w:ilvl w:val="0"/>
          <w:numId w:val="2"/>
        </w:numPr>
        <w:jc w:val="both"/>
      </w:pPr>
      <w:r>
        <w:t>Finalize gestures and voice commands based upon user feedback collected during testing.</w:t>
      </w:r>
    </w:p>
    <w:p w:rsidR="00B92221" w:rsidRDefault="00B92221" w:rsidP="00677AE3">
      <w:pPr>
        <w:jc w:val="both"/>
      </w:pPr>
      <w:r>
        <w:t>Overall, the goals for the project are as follows.</w:t>
      </w:r>
    </w:p>
    <w:p w:rsidR="00B92221" w:rsidRDefault="006B4EBC" w:rsidP="00677AE3">
      <w:pPr>
        <w:pStyle w:val="ListParagraph"/>
        <w:numPr>
          <w:ilvl w:val="0"/>
          <w:numId w:val="3"/>
        </w:numPr>
        <w:jc w:val="both"/>
      </w:pPr>
      <w:r>
        <w:t>Create a simple terrain editing system powered by a natural human based input device.</w:t>
      </w:r>
    </w:p>
    <w:p w:rsidR="006B4EBC" w:rsidRDefault="006B4EBC" w:rsidP="00677AE3">
      <w:pPr>
        <w:pStyle w:val="ListParagraph"/>
        <w:numPr>
          <w:ilvl w:val="0"/>
          <w:numId w:val="3"/>
        </w:numPr>
        <w:jc w:val="both"/>
      </w:pPr>
      <w:r>
        <w:t xml:space="preserve">Attempting to prove that both productivity and quality can be improved by reducing the barrier that exists between creative people and the tools </w:t>
      </w:r>
      <w:r w:rsidR="00393831">
        <w:t>extant within</w:t>
      </w:r>
      <w:r>
        <w:t xml:space="preserve"> industry.</w:t>
      </w:r>
    </w:p>
    <w:p w:rsidR="00083155" w:rsidRDefault="00083155" w:rsidP="00677AE3">
      <w:pPr>
        <w:jc w:val="both"/>
      </w:pPr>
    </w:p>
    <w:p w:rsidR="005B306E" w:rsidRPr="005B306E" w:rsidRDefault="005B306E" w:rsidP="00677AE3">
      <w:pPr>
        <w:jc w:val="both"/>
        <w:rPr>
          <w:rStyle w:val="Emphasis"/>
          <w:i w:val="0"/>
          <w:iCs w:val="0"/>
        </w:rPr>
      </w:pPr>
    </w:p>
    <w:p w:rsidR="0048022B" w:rsidRDefault="0048022B" w:rsidP="00677AE3">
      <w:pPr>
        <w:jc w:val="both"/>
      </w:pPr>
    </w:p>
    <w:p w:rsidR="00E51E07" w:rsidRDefault="00E51E07"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F757C9" w:rsidRDefault="00F757C9" w:rsidP="00677AE3">
      <w:pPr>
        <w:jc w:val="both"/>
      </w:pPr>
    </w:p>
    <w:p w:rsidR="00656EC7" w:rsidRDefault="00656EC7" w:rsidP="00677AE3">
      <w:pPr>
        <w:jc w:val="both"/>
      </w:pPr>
    </w:p>
    <w:p w:rsidR="00372868" w:rsidRDefault="00372868" w:rsidP="00677AE3">
      <w:pPr>
        <w:jc w:val="both"/>
      </w:pPr>
    </w:p>
    <w:p w:rsidR="00656EC7" w:rsidRDefault="00656EC7" w:rsidP="00677AE3">
      <w:pPr>
        <w:jc w:val="both"/>
      </w:pPr>
    </w:p>
    <w:p w:rsidR="00F757C9" w:rsidRDefault="00F757C9" w:rsidP="00677AE3">
      <w:pPr>
        <w:pStyle w:val="Heading2"/>
        <w:jc w:val="both"/>
      </w:pPr>
      <w:r w:rsidRPr="00F757C9">
        <w:lastRenderedPageBreak/>
        <w:t>Methodology</w:t>
      </w:r>
    </w:p>
    <w:p w:rsidR="000F1E5F" w:rsidRDefault="000F1E5F" w:rsidP="00677AE3">
      <w:pPr>
        <w:jc w:val="both"/>
      </w:pPr>
    </w:p>
    <w:p w:rsidR="000F1E5F" w:rsidRDefault="000F1E5F" w:rsidP="00677AE3">
      <w:pPr>
        <w:pStyle w:val="Heading3"/>
        <w:jc w:val="both"/>
      </w:pPr>
      <w:r>
        <w:t>The Methodology behind the Implementation</w:t>
      </w:r>
    </w:p>
    <w:p w:rsidR="000F1E5F" w:rsidRDefault="00AD0AC5" w:rsidP="00677AE3">
      <w:pPr>
        <w:jc w:val="both"/>
      </w:pPr>
      <w:r>
        <w:t>As the product requires</w:t>
      </w:r>
      <w:r w:rsidR="000F1E5F">
        <w:t xml:space="preserve"> feedback based upon user experience, the product ha</w:t>
      </w:r>
      <w:r>
        <w:t>s</w:t>
      </w:r>
      <w:r w:rsidR="000F1E5F">
        <w:t xml:space="preserve"> to go through multiple repeated steps of development until all discovered issues </w:t>
      </w:r>
      <w:r>
        <w:t>are</w:t>
      </w:r>
      <w:r w:rsidR="000F1E5F">
        <w:t xml:space="preserve"> resolved. This means should there be an unseen problem within the initial plans; it can be refactored out at a later stage</w:t>
      </w:r>
      <w:r w:rsidR="00DF4F0B">
        <w:t xml:space="preserve"> of development</w:t>
      </w:r>
      <w:r w:rsidR="000F1E5F">
        <w:t xml:space="preserve">. The Kinect device runs at a low resolution meaning sampling hand data has potential issues. The recursive development cycle can help resolve the issues should initial </w:t>
      </w:r>
      <w:r w:rsidR="00417F6A">
        <w:t>implementation</w:t>
      </w:r>
      <w:r w:rsidR="00730956">
        <w:t>s</w:t>
      </w:r>
      <w:r w:rsidR="000F1E5F">
        <w:t xml:space="preserve"> be unsuccessful. Three public testing points </w:t>
      </w:r>
      <w:r w:rsidR="00DA4A68">
        <w:t>are to be</w:t>
      </w:r>
      <w:r w:rsidR="000F1E5F">
        <w:t xml:space="preserve"> set, where artists, designers and other creative </w:t>
      </w:r>
      <w:r w:rsidR="00DA4A68">
        <w:t xml:space="preserve">will be invited </w:t>
      </w:r>
      <w:r w:rsidR="000F1E5F">
        <w:t xml:space="preserve">to try out the project in its current </w:t>
      </w:r>
      <w:r w:rsidR="00DA4A68">
        <w:t xml:space="preserve">development </w:t>
      </w:r>
      <w:r w:rsidR="000F1E5F">
        <w:t>state. After each test session feedback w</w:t>
      </w:r>
      <w:r w:rsidR="00DA4A68">
        <w:t>ill be</w:t>
      </w:r>
      <w:r w:rsidR="000F1E5F">
        <w:t xml:space="preserve"> collected and </w:t>
      </w:r>
      <w:r w:rsidR="00DA4A68">
        <w:t xml:space="preserve">development </w:t>
      </w:r>
      <w:r w:rsidR="000F1E5F">
        <w:t>tasks reassessed.</w:t>
      </w:r>
    </w:p>
    <w:p w:rsidR="003A40CD" w:rsidRDefault="00C035A6" w:rsidP="00677AE3">
      <w:pPr>
        <w:jc w:val="both"/>
      </w:pPr>
      <w:r>
        <w:rPr>
          <w:noProof/>
          <w:lang w:val="en-GB" w:eastAsia="en-GB"/>
        </w:rPr>
        <w:drawing>
          <wp:anchor distT="0" distB="0" distL="114300" distR="114300" simplePos="0" relativeHeight="251640832" behindDoc="0" locked="0" layoutInCell="1" allowOverlap="1" wp14:anchorId="41297AC9" wp14:editId="6F584862">
            <wp:simplePos x="0" y="0"/>
            <wp:positionH relativeFrom="column">
              <wp:posOffset>2818130</wp:posOffset>
            </wp:positionH>
            <wp:positionV relativeFrom="paragraph">
              <wp:posOffset>1420495</wp:posOffset>
            </wp:positionV>
            <wp:extent cx="3068320" cy="2550795"/>
            <wp:effectExtent l="0" t="0" r="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8320" cy="2550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E6F47">
        <w:t xml:space="preserve">Due to the rapid changes that </w:t>
      </w:r>
      <w:r w:rsidR="00DF27B8">
        <w:t>will</w:t>
      </w:r>
      <w:r w:rsidR="001E6F47">
        <w:t xml:space="preserve"> take place based upon user feedback</w:t>
      </w:r>
      <w:r w:rsidR="00DF27B8">
        <w:t>; a</w:t>
      </w:r>
      <w:r w:rsidR="001E6F47">
        <w:t xml:space="preserve"> form of source code versioning control software</w:t>
      </w:r>
      <w:r w:rsidR="00DF27B8">
        <w:t xml:space="preserve"> is required</w:t>
      </w:r>
      <w:r w:rsidR="001E6F47">
        <w:t xml:space="preserve">. Whilst working in the industry we used </w:t>
      </w:r>
      <w:r w:rsidR="00230253">
        <w:t>subversion control (SVN)</w:t>
      </w:r>
      <w:r w:rsidR="00EF6B52">
        <w:t xml:space="preserve"> [1]</w:t>
      </w:r>
      <w:r w:rsidR="00230253">
        <w:t>. SVN is based around the principle of one main repository (the server) and multiple local copies (the client</w:t>
      </w:r>
      <w:r w:rsidR="007F7949">
        <w:t>(</w:t>
      </w:r>
      <w:r w:rsidR="00230253">
        <w:t>s</w:t>
      </w:r>
      <w:r w:rsidR="007F7949">
        <w:t>)</w:t>
      </w:r>
      <w:r w:rsidR="00230253">
        <w:t>). A client</w:t>
      </w:r>
      <w:r w:rsidR="002B5136">
        <w:t xml:space="preserve"> need simply check</w:t>
      </w:r>
      <w:r w:rsidR="00230253">
        <w:t xml:space="preserve"> out the latest revision from the server to create a local copy. Changes are then made to the local copy and committed to the server. Each revision stores additions, deletions and changes to source files. This allows the client to revert back to a previous version of the code base</w:t>
      </w:r>
      <w:r w:rsidR="002B5136">
        <w:t>, if required</w:t>
      </w:r>
      <w:r w:rsidR="00230253">
        <w:t>.</w:t>
      </w:r>
    </w:p>
    <w:p w:rsidR="000F1E5F" w:rsidRDefault="008F737C" w:rsidP="00677AE3">
      <w:pPr>
        <w:jc w:val="both"/>
      </w:pPr>
      <w:r>
        <w:rPr>
          <w:noProof/>
          <w:lang w:val="en-GB" w:eastAsia="en-GB"/>
        </w:rPr>
        <mc:AlternateContent>
          <mc:Choice Requires="wps">
            <w:drawing>
              <wp:anchor distT="0" distB="0" distL="114300" distR="114300" simplePos="0" relativeHeight="251642880" behindDoc="0" locked="0" layoutInCell="1" allowOverlap="1" wp14:anchorId="28DDCFDD" wp14:editId="607C194A">
                <wp:simplePos x="0" y="0"/>
                <wp:positionH relativeFrom="column">
                  <wp:posOffset>3053080</wp:posOffset>
                </wp:positionH>
                <wp:positionV relativeFrom="paragraph">
                  <wp:posOffset>2184400</wp:posOffset>
                </wp:positionV>
                <wp:extent cx="2782570" cy="63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2782570" cy="635"/>
                        </a:xfrm>
                        <a:prstGeom prst="rect">
                          <a:avLst/>
                        </a:prstGeom>
                        <a:solidFill>
                          <a:prstClr val="white"/>
                        </a:solidFill>
                        <a:ln>
                          <a:noFill/>
                        </a:ln>
                        <a:effectLst/>
                      </wps:spPr>
                      <wps:txbx>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DDCFDD" id="_x0000_t202" coordsize="21600,21600" o:spt="202" path="m,l,21600r21600,l21600,xe">
                <v:stroke joinstyle="miter"/>
                <v:path gradientshapeok="t" o:connecttype="rect"/>
              </v:shapetype>
              <v:shape id="Text Box 2" o:spid="_x0000_s1026" type="#_x0000_t202" style="position:absolute;left:0;text-align:left;margin-left:240.4pt;margin-top:172pt;width:219.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" stroked="f">
                <v:textbox style="mso-fit-shape-to-text:t" inset="0,0,0,0">
                  <w:txbxContent>
                    <w:p w:rsidR="00BF4DDC" w:rsidRPr="006537AD" w:rsidRDefault="00BF4DDC" w:rsidP="00C035A6">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C035A6">
        <w:t>Along with this</w:t>
      </w:r>
      <w:r w:rsidR="00BD4A99">
        <w:t>,</w:t>
      </w:r>
      <w:r w:rsidR="00C035A6">
        <w:t xml:space="preserve">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w:t>
      </w:r>
      <w:r w:rsidR="00BD4A99">
        <w:t xml:space="preserve"> </w:t>
      </w:r>
      <w:r>
        <w:t>Once the feature has been completed the branch is merge</w:t>
      </w:r>
      <w:r w:rsidR="003D3AF6">
        <w:t>d</w:t>
      </w:r>
      <w:r>
        <w:t xml:space="preserve"> back into the main repository.</w:t>
      </w:r>
      <w:r w:rsidR="00E95913">
        <w:t xml:space="preserve"> Tagging can be used to flag a given revision. For example the version of the project used for each test process </w:t>
      </w:r>
      <w:r w:rsidR="00CD79CD">
        <w:t>will be</w:t>
      </w:r>
      <w:r w:rsidR="00E95913">
        <w:t xml:space="preserve"> tagged as such. Meaning in the future return</w:t>
      </w:r>
      <w:r w:rsidR="00CD79CD">
        <w:t>ing</w:t>
      </w:r>
      <w:r w:rsidR="00E95913">
        <w:t xml:space="preserve"> to </w:t>
      </w:r>
      <w:r w:rsidR="00CD79CD">
        <w:t>specific</w:t>
      </w:r>
      <w:r w:rsidR="00E95913">
        <w:t xml:space="preserve"> version</w:t>
      </w:r>
      <w:r w:rsidR="00CD79CD">
        <w:t>s can be performed</w:t>
      </w:r>
      <w:r w:rsidR="00E95913">
        <w:t xml:space="preserve"> to compare and contrast both the source code and the features.</w:t>
      </w:r>
    </w:p>
    <w:p w:rsidR="00AC6C67" w:rsidRPr="000F1E5F" w:rsidRDefault="005F40E3" w:rsidP="00677AE3">
      <w:pPr>
        <w:jc w:val="both"/>
      </w:pPr>
      <w:r>
        <w:t>With each commit a comment can be entered detailing important changes and additions that occur within the commit</w:t>
      </w:r>
      <w:r w:rsidR="009557A5">
        <w:t>, making finding older revisions easier to pin point</w:t>
      </w:r>
      <w:r>
        <w:t xml:space="preserve">. </w:t>
      </w:r>
      <w:r w:rsidR="00AC6C67">
        <w:t xml:space="preserve">The ability to revert to previous </w:t>
      </w:r>
      <w:r w:rsidR="00AC6C67">
        <w:lastRenderedPageBreak/>
        <w:t xml:space="preserve">versions of the project </w:t>
      </w:r>
      <w:r w:rsidR="00A171FE">
        <w:t xml:space="preserve">will </w:t>
      </w:r>
      <w:r w:rsidR="00AC6C67">
        <w:t>help</w:t>
      </w:r>
      <w:r w:rsidR="00A171FE">
        <w:t xml:space="preserve"> in</w:t>
      </w:r>
      <w:r w:rsidR="00AC6C67">
        <w:t xml:space="preserve"> find</w:t>
      </w:r>
      <w:r w:rsidR="00A171FE">
        <w:t>ing and resolving</w:t>
      </w:r>
      <w:r w:rsidR="00AC6C67">
        <w:t xml:space="preserve"> many issues</w:t>
      </w:r>
      <w:r w:rsidR="00687272">
        <w:t xml:space="preserve"> that may occur during development</w:t>
      </w:r>
      <w:r w:rsidR="00AC6C67">
        <w:t>.</w:t>
      </w:r>
    </w:p>
    <w:p w:rsidR="00813B98" w:rsidRPr="00813B98" w:rsidRDefault="006C6B1A" w:rsidP="00677AE3">
      <w:pPr>
        <w:pStyle w:val="Heading3"/>
        <w:jc w:val="both"/>
      </w:pPr>
      <w:r>
        <w:t>Design Methodology</w:t>
      </w:r>
    </w:p>
    <w:p w:rsidR="00954C73" w:rsidRDefault="001B349F" w:rsidP="00677AE3">
      <w:pPr>
        <w:jc w:val="both"/>
      </w:pPr>
      <w:r>
        <w:t>Given that hardware tessellation is imp</w:t>
      </w:r>
      <w:r w:rsidR="007D492D">
        <w:t xml:space="preserve">lemented within the Direct3D 11 SDK </w:t>
      </w:r>
      <w:r w:rsidR="009234AD">
        <w:t>this will most likely be ch</w:t>
      </w:r>
      <w:r w:rsidR="00B93440">
        <w:t>o</w:t>
      </w:r>
      <w:r w:rsidR="007D492D">
        <w:t>s</w:t>
      </w:r>
      <w:r w:rsidR="00B93440">
        <w:t>e</w:t>
      </w:r>
      <w:r w:rsidR="009234AD">
        <w:t>n</w:t>
      </w:r>
      <w:r w:rsidR="007D492D">
        <w:t xml:space="preserve"> to be the graphical API, as tessellation </w:t>
      </w:r>
      <w:r w:rsidR="00A205C3">
        <w:t>can</w:t>
      </w:r>
      <w:r w:rsidR="007D492D">
        <w:t xml:space="preserve"> be used to smooth the terrain with little overhead</w:t>
      </w:r>
      <w:r w:rsidR="006B61CD">
        <w:t xml:space="preserve"> in performance</w:t>
      </w:r>
      <w:r w:rsidR="007D492D">
        <w:t xml:space="preserve">. Due to this </w:t>
      </w:r>
      <w:r w:rsidR="00A205C3">
        <w:t>implementation shall be done using</w:t>
      </w:r>
      <w:r w:rsidR="007D492D">
        <w:t xml:space="preserve"> the program using the C++ programming language.</w:t>
      </w:r>
      <w:r w:rsidR="002278C0">
        <w:t xml:space="preserve"> </w:t>
      </w:r>
      <w:r w:rsidR="003F33BC">
        <w:t>Not only for the easier implementation of hardware tessellation but also for the speed and performance</w:t>
      </w:r>
      <w:r w:rsidR="00E70265">
        <w:t xml:space="preserve"> gain </w:t>
      </w:r>
      <w:r w:rsidR="00F3239A">
        <w:t>which are</w:t>
      </w:r>
      <w:r w:rsidR="003F33BC">
        <w:t xml:space="preserve"> </w:t>
      </w:r>
      <w:r w:rsidR="001163A0">
        <w:t>present with the</w:t>
      </w:r>
      <w:r w:rsidR="00A205C3">
        <w:t xml:space="preserve"> C++</w:t>
      </w:r>
      <w:r w:rsidR="001163A0">
        <w:t xml:space="preserve"> programming language.</w:t>
      </w:r>
      <w:r w:rsidR="00372425">
        <w:t xml:space="preserve"> The </w:t>
      </w:r>
      <w:r w:rsidR="00E10270">
        <w:t xml:space="preserve">Kinect SDK </w:t>
      </w:r>
      <w:r w:rsidR="00372425">
        <w:t xml:space="preserve">(which I have previously used) </w:t>
      </w:r>
      <w:r w:rsidR="00E10270">
        <w:t>also has a C++ implementation which again has performance gains over other language implementations. The speed benefits from using a low level language such as C++ allows for fast processing of the vast amounts of data that will be gathered by the Kinect camera</w:t>
      </w:r>
      <w:r w:rsidR="00CE1DD4">
        <w:t xml:space="preserve"> and</w:t>
      </w:r>
      <w:r w:rsidR="00372425">
        <w:t xml:space="preserve"> its</w:t>
      </w:r>
      <w:r w:rsidR="00CE1DD4">
        <w:t xml:space="preserve"> microphones</w:t>
      </w:r>
      <w:r w:rsidR="00E10270">
        <w:t>.</w:t>
      </w:r>
    </w:p>
    <w:p w:rsidR="00E93B14" w:rsidRDefault="00E93B14" w:rsidP="00677AE3">
      <w:pPr>
        <w:jc w:val="both"/>
      </w:pPr>
      <w:r>
        <w:t xml:space="preserve">The project will be initially drafted via the use of unified modeling language (UML) diagrams. The object-orientated </w:t>
      </w:r>
      <w:r w:rsidR="00C374F4">
        <w:t>design</w:t>
      </w:r>
      <w:r>
        <w:t xml:space="preserve"> of the C++ programming language allows UML to easily layout and design classes and interfaces required for the project.</w:t>
      </w:r>
    </w:p>
    <w:p w:rsidR="00D56A57" w:rsidRDefault="000318F1" w:rsidP="00677AE3">
      <w:pPr>
        <w:pStyle w:val="Heading3"/>
        <w:jc w:val="both"/>
      </w:pPr>
      <w:r>
        <w:t>Methodology of Testing</w:t>
      </w:r>
    </w:p>
    <w:p w:rsidR="00506ADC" w:rsidRDefault="00506ADC" w:rsidP="00677AE3">
      <w:pPr>
        <w:jc w:val="both"/>
      </w:pPr>
      <w:r>
        <w:t xml:space="preserve">Throughout the project not only </w:t>
      </w:r>
      <w:r w:rsidR="00187E0F">
        <w:t>will</w:t>
      </w:r>
      <w:r>
        <w:t xml:space="preserve"> I test usability and features, but static analysis </w:t>
      </w:r>
      <w:r w:rsidR="009762BC">
        <w:t>will be</w:t>
      </w:r>
      <w:r>
        <w:t xml:space="preserve"> performed on the code before every commit. </w:t>
      </w:r>
    </w:p>
    <w:p w:rsidR="00944848" w:rsidRPr="004B6CDB" w:rsidRDefault="00944848" w:rsidP="00677AE3">
      <w:pPr>
        <w:pStyle w:val="Heading4"/>
        <w:jc w:val="both"/>
      </w:pPr>
      <w:r w:rsidRPr="004B6CDB">
        <w:t>Static Analysis</w:t>
      </w:r>
    </w:p>
    <w:p w:rsidR="009F0705" w:rsidRDefault="006F7D90" w:rsidP="00677AE3">
      <w:pPr>
        <w:jc w:val="both"/>
      </w:pPr>
      <w:r>
        <w:t xml:space="preserve">Static analysis </w:t>
      </w:r>
      <w:r w:rsidR="006546E8">
        <w:t xml:space="preserve">is the term used for the process of programmatically </w:t>
      </w:r>
      <w:r w:rsidR="00E31F08">
        <w:t>scanning</w:t>
      </w:r>
      <w:r w:rsidR="006546E8">
        <w:t xml:space="preserve"> source code for potential issues.</w:t>
      </w:r>
      <w:r w:rsidR="0079263C">
        <w:t xml:space="preserve"> To perform this task an SVN commit hook </w:t>
      </w:r>
      <w:r w:rsidR="00791A3B">
        <w:t>can be created to perform static analysis via</w:t>
      </w:r>
      <w:r w:rsidR="0079263C">
        <w:t xml:space="preserve"> a program called Cppcheck</w:t>
      </w:r>
      <w:r w:rsidR="00DE56A0">
        <w:t xml:space="preserve"> [2]</w:t>
      </w:r>
      <w:r w:rsidR="0079263C">
        <w:t>. This mean</w:t>
      </w:r>
      <w:r w:rsidR="00791A3B">
        <w:t>s</w:t>
      </w:r>
      <w:r w:rsidR="0079263C">
        <w:t>, that prior to any SVN commit static analysis w</w:t>
      </w:r>
      <w:r w:rsidR="00791A3B">
        <w:t>ill be</w:t>
      </w:r>
      <w:r w:rsidR="0079263C">
        <w:t xml:space="preserve"> run on the added and or changed code.</w:t>
      </w:r>
      <w:r w:rsidR="009F0705">
        <w:t xml:space="preserve"> Cppcheck </w:t>
      </w:r>
      <w:r w:rsidR="00D32B37">
        <w:t>performs</w:t>
      </w:r>
      <w:r w:rsidR="009F0705">
        <w:t xml:space="preserve"> the following checks;</w:t>
      </w:r>
    </w:p>
    <w:p w:rsidR="009F0705" w:rsidRDefault="009F0705" w:rsidP="00677AE3">
      <w:pPr>
        <w:pStyle w:val="ListParagraph"/>
        <w:numPr>
          <w:ilvl w:val="0"/>
          <w:numId w:val="5"/>
        </w:numPr>
        <w:jc w:val="both"/>
      </w:pPr>
      <w:r>
        <w:t>Out of bounds checking</w:t>
      </w:r>
    </w:p>
    <w:p w:rsidR="009F0705" w:rsidRDefault="009F0705" w:rsidP="00677AE3">
      <w:pPr>
        <w:pStyle w:val="ListParagraph"/>
        <w:numPr>
          <w:ilvl w:val="0"/>
          <w:numId w:val="5"/>
        </w:numPr>
        <w:jc w:val="both"/>
      </w:pPr>
      <w:r>
        <w:t>Check the code for each class</w:t>
      </w:r>
    </w:p>
    <w:p w:rsidR="009F0705" w:rsidRDefault="009F0705" w:rsidP="00677AE3">
      <w:pPr>
        <w:pStyle w:val="ListParagraph"/>
        <w:numPr>
          <w:ilvl w:val="0"/>
          <w:numId w:val="5"/>
        </w:numPr>
        <w:jc w:val="both"/>
      </w:pPr>
      <w:r>
        <w:t>Checking exception safety</w:t>
      </w:r>
    </w:p>
    <w:p w:rsidR="009F0705" w:rsidRDefault="009F0705" w:rsidP="00677AE3">
      <w:pPr>
        <w:pStyle w:val="ListParagraph"/>
        <w:numPr>
          <w:ilvl w:val="0"/>
          <w:numId w:val="5"/>
        </w:numPr>
        <w:jc w:val="both"/>
      </w:pPr>
      <w:r>
        <w:t>Memory leaks checking</w:t>
      </w:r>
    </w:p>
    <w:p w:rsidR="009F0705" w:rsidRDefault="009F0705" w:rsidP="00677AE3">
      <w:pPr>
        <w:pStyle w:val="ListParagraph"/>
        <w:numPr>
          <w:ilvl w:val="0"/>
          <w:numId w:val="5"/>
        </w:numPr>
        <w:jc w:val="both"/>
      </w:pPr>
      <w:r>
        <w:t>Warn if obsolete functions are used</w:t>
      </w:r>
    </w:p>
    <w:p w:rsidR="009F0705" w:rsidRDefault="009F0705" w:rsidP="00677AE3">
      <w:pPr>
        <w:pStyle w:val="ListParagraph"/>
        <w:numPr>
          <w:ilvl w:val="0"/>
          <w:numId w:val="5"/>
        </w:numPr>
        <w:jc w:val="both"/>
      </w:pPr>
      <w:r>
        <w:t>Check for invalid usage of STL</w:t>
      </w:r>
    </w:p>
    <w:p w:rsidR="009F0705" w:rsidRDefault="009F0705" w:rsidP="00677AE3">
      <w:pPr>
        <w:pStyle w:val="ListParagraph"/>
        <w:numPr>
          <w:ilvl w:val="0"/>
          <w:numId w:val="5"/>
        </w:numPr>
        <w:jc w:val="both"/>
      </w:pPr>
      <w:r>
        <w:t>Check for uninitialized variables and unused functions</w:t>
      </w:r>
    </w:p>
    <w:p w:rsidR="00981FA6" w:rsidRDefault="00D32B37" w:rsidP="00677AE3">
      <w:pPr>
        <w:jc w:val="both"/>
      </w:pPr>
      <w:r>
        <w:t>Should there be an issue with any code a report is presented to the user and the commit is cancelled until all static analysis tests pass successfully.</w:t>
      </w:r>
      <w:r w:rsidR="006507B0">
        <w:t xml:space="preserve"> This </w:t>
      </w:r>
      <w:r w:rsidR="00791A3B">
        <w:t xml:space="preserve">will </w:t>
      </w:r>
      <w:r w:rsidR="006507B0">
        <w:t xml:space="preserve">help vastly </w:t>
      </w:r>
      <w:r w:rsidR="00791A3B">
        <w:t xml:space="preserve">in </w:t>
      </w:r>
      <w:r w:rsidR="006507B0">
        <w:t>improving the stability of the project as well as pointing out potential mistakes in logic wh</w:t>
      </w:r>
      <w:r w:rsidR="001D7165">
        <w:t>ich would previously go unseen.</w:t>
      </w:r>
    </w:p>
    <w:p w:rsidR="004B6CDB" w:rsidRDefault="004B6CDB" w:rsidP="00677AE3">
      <w:pPr>
        <w:pStyle w:val="Heading4"/>
        <w:jc w:val="both"/>
      </w:pPr>
      <w:r>
        <w:lastRenderedPageBreak/>
        <w:t>User Based Testing</w:t>
      </w:r>
    </w:p>
    <w:p w:rsidR="00B24CE8" w:rsidRDefault="00B24CE8" w:rsidP="00677AE3">
      <w:pPr>
        <w:jc w:val="both"/>
      </w:pPr>
      <w:r>
        <w:t>User based test</w:t>
      </w:r>
      <w:r w:rsidR="009E598A">
        <w:t>ing w</w:t>
      </w:r>
      <w:r w:rsidR="00AA6FE9">
        <w:t>ill be</w:t>
      </w:r>
      <w:r w:rsidR="009E598A">
        <w:t xml:space="preserve"> performed in two</w:t>
      </w:r>
      <w:r w:rsidR="00AA6FE9">
        <w:t xml:space="preserve"> parts;</w:t>
      </w:r>
      <w:r w:rsidR="009E598A">
        <w:t xml:space="preserve"> </w:t>
      </w:r>
      <w:r>
        <w:t xml:space="preserve">three main testing phases </w:t>
      </w:r>
      <w:r w:rsidR="00AB798E">
        <w:t>and</w:t>
      </w:r>
      <w:r w:rsidR="00B924EE">
        <w:t xml:space="preserve"> continuous testing with non-</w:t>
      </w:r>
      <w:r w:rsidR="00AA6FE9">
        <w:t xml:space="preserve">project </w:t>
      </w:r>
      <w:r>
        <w:t>specific users.</w:t>
      </w:r>
      <w:r w:rsidR="00C34152">
        <w:t xml:space="preserve"> The continuous testing </w:t>
      </w:r>
      <w:r w:rsidR="008261AE">
        <w:t>will be</w:t>
      </w:r>
      <w:r w:rsidR="00C34152">
        <w:t xml:space="preserve"> performed whilst developi</w:t>
      </w:r>
      <w:r w:rsidR="008261AE">
        <w:t>ng the project in the universities</w:t>
      </w:r>
      <w:r w:rsidR="00C34152">
        <w:t xml:space="preserve"> computer laboratories. The basic principle </w:t>
      </w:r>
      <w:r w:rsidR="008261AE">
        <w:t>will be</w:t>
      </w:r>
      <w:r w:rsidR="00C34152">
        <w:t xml:space="preserve"> based around </w:t>
      </w:r>
      <w:r w:rsidR="00BD516A">
        <w:t>people’s</w:t>
      </w:r>
      <w:r w:rsidR="00C34152">
        <w:t xml:space="preserve"> interest in the project. </w:t>
      </w:r>
      <w:r w:rsidR="00BD516A">
        <w:t xml:space="preserve">Given the interactivity and abstract nature of the project due to the use of the </w:t>
      </w:r>
      <w:r w:rsidR="008261AE">
        <w:t xml:space="preserve">Microsoft </w:t>
      </w:r>
      <w:r w:rsidR="00BD516A">
        <w:t xml:space="preserve">Kinect device other people about the computer lab </w:t>
      </w:r>
      <w:r w:rsidR="008261AE">
        <w:t>may be</w:t>
      </w:r>
      <w:r w:rsidR="00BD516A">
        <w:t xml:space="preserve"> willing to test new in-development features</w:t>
      </w:r>
      <w:r w:rsidR="00F85492">
        <w:t xml:space="preserve"> at arbitrary points</w:t>
      </w:r>
      <w:r w:rsidR="00BD516A">
        <w:t>.</w:t>
      </w:r>
      <w:r w:rsidR="00B33BC9">
        <w:t xml:space="preserve"> This </w:t>
      </w:r>
      <w:r w:rsidR="00F85492">
        <w:t>will help</w:t>
      </w:r>
      <w:r w:rsidR="00B33BC9">
        <w:t xml:space="preserve"> fine tune features as well as spot issues within the design at an earlier stage of development.</w:t>
      </w:r>
    </w:p>
    <w:p w:rsidR="007F3589" w:rsidRDefault="005B277D" w:rsidP="00677AE3">
      <w:pPr>
        <w:jc w:val="both"/>
      </w:pPr>
      <w:r>
        <w:t xml:space="preserve">Finally the three designated user test points </w:t>
      </w:r>
      <w:r w:rsidR="00A0746B">
        <w:t>will be</w:t>
      </w:r>
      <w:r>
        <w:t xml:space="preserve"> used to test the current state of the project</w:t>
      </w:r>
      <w:r w:rsidR="00A0746B">
        <w:t>,</w:t>
      </w:r>
      <w:r>
        <w:t xml:space="preserve"> upon the users </w:t>
      </w:r>
      <w:r w:rsidR="002973E3">
        <w:t>the tool</w:t>
      </w:r>
      <w:r>
        <w:t xml:space="preserve"> </w:t>
      </w:r>
      <w:r w:rsidR="00A0746B">
        <w:t>is</w:t>
      </w:r>
      <w:r>
        <w:t xml:space="preserve"> designed for.</w:t>
      </w:r>
      <w:r w:rsidR="008764F3">
        <w:t xml:space="preserve"> </w:t>
      </w:r>
      <w:r w:rsidR="007F3589">
        <w:t xml:space="preserve">Each test phase </w:t>
      </w:r>
      <w:r w:rsidR="00F11512">
        <w:t>is to be</w:t>
      </w:r>
      <w:r w:rsidR="007F3589">
        <w:t xml:space="preserve"> designed to test a specific feature of the tool system. The phases </w:t>
      </w:r>
      <w:r w:rsidR="00F11512">
        <w:t xml:space="preserve">are as </w:t>
      </w:r>
      <w:r w:rsidR="007F3589">
        <w:t>follow</w:t>
      </w:r>
      <w:r w:rsidR="00F11512">
        <w:t>s</w:t>
      </w:r>
      <w:r w:rsidR="007F3589">
        <w:t>;</w:t>
      </w:r>
    </w:p>
    <w:p w:rsidR="00F139DE" w:rsidRDefault="00F139DE" w:rsidP="00677AE3">
      <w:pPr>
        <w:pStyle w:val="ListParagraph"/>
        <w:numPr>
          <w:ilvl w:val="0"/>
          <w:numId w:val="6"/>
        </w:numPr>
        <w:jc w:val="both"/>
      </w:pPr>
      <w:r>
        <w:t>Basic hand gesture detection and the basics of the terrain system itself.</w:t>
      </w:r>
    </w:p>
    <w:p w:rsidR="00F139DE" w:rsidRDefault="00F139DE" w:rsidP="00677AE3">
      <w:pPr>
        <w:pStyle w:val="ListParagraph"/>
        <w:numPr>
          <w:ilvl w:val="0"/>
          <w:numId w:val="6"/>
        </w:numPr>
        <w:jc w:val="both"/>
      </w:pPr>
      <w:r>
        <w:t>Finalizing hand gesture detection, introducing voice based commands.</w:t>
      </w:r>
    </w:p>
    <w:p w:rsidR="00F139DE" w:rsidRDefault="00F139DE" w:rsidP="00677AE3">
      <w:pPr>
        <w:pStyle w:val="ListParagraph"/>
        <w:numPr>
          <w:ilvl w:val="0"/>
          <w:numId w:val="6"/>
        </w:numPr>
        <w:jc w:val="both"/>
      </w:pPr>
      <w:r>
        <w:t>Final testing of fully implemented hand gesture and voice recognition commands.</w:t>
      </w:r>
    </w:p>
    <w:p w:rsidR="00DA7583" w:rsidRDefault="00C96E5D" w:rsidP="00677AE3">
      <w:pPr>
        <w:jc w:val="both"/>
      </w:pPr>
      <w:r>
        <w:t xml:space="preserve">After each session feedback </w:t>
      </w:r>
      <w:r w:rsidR="005E1DF0">
        <w:t>will be taken</w:t>
      </w:r>
      <w:r>
        <w:t xml:space="preserve"> both verbally and in the form of a short questionnaire. The questionnaire</w:t>
      </w:r>
      <w:r w:rsidR="005E1DF0">
        <w:t xml:space="preserve"> will pinpoint </w:t>
      </w:r>
      <w:r>
        <w:t xml:space="preserve">areas which </w:t>
      </w:r>
      <w:r w:rsidR="00CB2CDD">
        <w:t>are</w:t>
      </w:r>
      <w:r>
        <w:t xml:space="preserve"> new to the current test state of the project.</w:t>
      </w:r>
      <w:r w:rsidR="00CF4844">
        <w:t xml:space="preserve"> The interesting point </w:t>
      </w:r>
      <w:r w:rsidR="00CB2CDD">
        <w:t>with</w:t>
      </w:r>
      <w:r w:rsidR="00CF4844">
        <w:t xml:space="preserve"> the test </w:t>
      </w:r>
      <w:r w:rsidR="00CB2CDD">
        <w:t xml:space="preserve">is </w:t>
      </w:r>
      <w:r w:rsidR="00CF4844">
        <w:t>that</w:t>
      </w:r>
      <w:r w:rsidR="00CB2CDD">
        <w:t>,</w:t>
      </w:r>
      <w:r w:rsidR="00CF4844">
        <w:t xml:space="preserve"> in every session the user </w:t>
      </w:r>
      <w:r w:rsidR="00CB2CDD">
        <w:t>can</w:t>
      </w:r>
      <w:r w:rsidR="00CF4844">
        <w:t xml:space="preserve"> not only test the Kinect based input, but also all features </w:t>
      </w:r>
      <w:r w:rsidR="00CB2CDD">
        <w:t xml:space="preserve">will be </w:t>
      </w:r>
      <w:r w:rsidR="00CF4844">
        <w:t>implemented via the keyboard and mouse. This allow</w:t>
      </w:r>
      <w:r w:rsidR="00CB2CDD">
        <w:t>s</w:t>
      </w:r>
      <w:r w:rsidR="00CF4844">
        <w:t xml:space="preserve"> the user to properly compare the two interfaces</w:t>
      </w:r>
      <w:r w:rsidR="00522649">
        <w:t xml:space="preserve"> upon the same terrain </w:t>
      </w:r>
      <w:r w:rsidR="00CB2CDD">
        <w:t xml:space="preserve">editing </w:t>
      </w:r>
      <w:r w:rsidR="00522649">
        <w:t>system</w:t>
      </w:r>
      <w:r w:rsidR="00CF4844">
        <w:t>.</w:t>
      </w:r>
    </w:p>
    <w:p w:rsidR="00C96E5D" w:rsidRDefault="00C96E5D" w:rsidP="00677AE3">
      <w:pPr>
        <w:jc w:val="both"/>
      </w:pPr>
      <w:r>
        <w:t>Along with this, in the later stages of the project I</w:t>
      </w:r>
      <w:r w:rsidR="001731AA">
        <w:t xml:space="preserve"> shall</w:t>
      </w:r>
      <w:r>
        <w:t xml:space="preserve"> contact</w:t>
      </w:r>
      <w:r w:rsidR="001731AA">
        <w:t xml:space="preserve"> </w:t>
      </w:r>
      <w:r>
        <w:t>my manager from Blitz Games Studios, Neil Holmes to ask for his professional opinion</w:t>
      </w:r>
      <w:r w:rsidR="001731AA">
        <w:t xml:space="preserve"> about the product</w:t>
      </w:r>
      <w:r>
        <w:t>.</w:t>
      </w:r>
      <w:r w:rsidR="002A510C">
        <w:t xml:space="preserve"> </w:t>
      </w:r>
      <w:r w:rsidR="00896AC8">
        <w:t>With the aim that the</w:t>
      </w:r>
      <w:r w:rsidR="002A510C">
        <w:t xml:space="preserve"> project </w:t>
      </w:r>
      <w:r w:rsidR="00896AC8">
        <w:t xml:space="preserve">may be passed </w:t>
      </w:r>
      <w:r w:rsidR="002A510C">
        <w:t>around the office to some other professionals whom not only work on computer game tools but also artists whom use the tools themselves.</w:t>
      </w:r>
      <w:r w:rsidR="00267E25">
        <w:t xml:space="preserve"> Giving a real insight to whether the industry actually believes natural HCI is a possibility within industry level tool systems.</w:t>
      </w:r>
    </w:p>
    <w:p w:rsidR="007F3589" w:rsidRDefault="007F3589" w:rsidP="00677AE3">
      <w:pPr>
        <w:jc w:val="both"/>
      </w:pPr>
    </w:p>
    <w:p w:rsidR="001D7165" w:rsidRDefault="001D7165" w:rsidP="00677AE3">
      <w:pPr>
        <w:jc w:val="both"/>
      </w:pPr>
    </w:p>
    <w:p w:rsidR="00972A9F" w:rsidRDefault="00972A9F" w:rsidP="00677AE3">
      <w:pPr>
        <w:jc w:val="both"/>
      </w:pPr>
    </w:p>
    <w:p w:rsidR="00372868" w:rsidRDefault="00372868" w:rsidP="00677AE3">
      <w:pPr>
        <w:jc w:val="both"/>
      </w:pPr>
    </w:p>
    <w:p w:rsidR="00372868" w:rsidRDefault="00372868" w:rsidP="00677AE3">
      <w:pPr>
        <w:jc w:val="both"/>
      </w:pPr>
    </w:p>
    <w:p w:rsidR="00EC03BD" w:rsidRDefault="00EC03BD" w:rsidP="00677AE3">
      <w:pPr>
        <w:pStyle w:val="Heading2"/>
        <w:jc w:val="both"/>
      </w:pPr>
      <w:r>
        <w:lastRenderedPageBreak/>
        <w:t>Research Analysis</w:t>
      </w:r>
    </w:p>
    <w:p w:rsidR="00EC03BD" w:rsidRDefault="00EC03BD" w:rsidP="00677AE3">
      <w:pPr>
        <w:jc w:val="both"/>
      </w:pPr>
    </w:p>
    <w:p w:rsidR="00DC3504" w:rsidRDefault="00DC3504" w:rsidP="00677AE3">
      <w:pPr>
        <w:pStyle w:val="Heading3"/>
        <w:jc w:val="both"/>
      </w:pPr>
      <w:r>
        <w:t>Real-Time Hand Detection</w:t>
      </w:r>
    </w:p>
    <w:p w:rsidR="00A1437E" w:rsidRDefault="001D6E18" w:rsidP="00677AE3">
      <w:pPr>
        <w:jc w:val="both"/>
      </w:pPr>
      <w:r>
        <w:t xml:space="preserve">The project lies around the principle of using the Microsoft Kinect as an input device, using nothing more than the </w:t>
      </w:r>
      <w:r w:rsidR="00783866">
        <w:t>users’</w:t>
      </w:r>
      <w:r>
        <w:t xml:space="preserve"> hand</w:t>
      </w:r>
      <w:r w:rsidR="00783866">
        <w:t>(s)</w:t>
      </w:r>
      <w:r>
        <w:t>.</w:t>
      </w:r>
      <w:r w:rsidR="002633BB">
        <w:t xml:space="preserve"> </w:t>
      </w:r>
      <w:r w:rsidR="00355CE8">
        <w:t>Although I have previous experience with the Kinect device, hand detection lies out of the bounds of the</w:t>
      </w:r>
      <w:r w:rsidR="00A1437E">
        <w:t xml:space="preserve"> normal</w:t>
      </w:r>
      <w:r w:rsidR="00355CE8">
        <w:t xml:space="preserve"> Kinect</w:t>
      </w:r>
      <w:r w:rsidR="00A1437E">
        <w:t xml:space="preserve"> and its</w:t>
      </w:r>
      <w:r w:rsidR="00355CE8">
        <w:t xml:space="preserve"> SDK.</w:t>
      </w:r>
      <w:r w:rsidR="00273C60">
        <w:t xml:space="preserve"> The Kinect SDK implements full body (skeletal) tracking, but nothing for individual limbs of the human body. It also provides no built in image/object detection methods.</w:t>
      </w:r>
    </w:p>
    <w:p w:rsidR="00333C3D" w:rsidRDefault="00C45744" w:rsidP="00677AE3">
      <w:pPr>
        <w:jc w:val="both"/>
      </w:pPr>
      <w:r>
        <w:rPr>
          <w:noProof/>
          <w:lang w:val="en-GB" w:eastAsia="en-GB"/>
        </w:rPr>
        <w:drawing>
          <wp:anchor distT="0" distB="0" distL="114300" distR="114300" simplePos="0" relativeHeight="251638784" behindDoc="0" locked="0" layoutInCell="1" allowOverlap="1" wp14:anchorId="13E31B14" wp14:editId="0A929706">
            <wp:simplePos x="0" y="0"/>
            <wp:positionH relativeFrom="column">
              <wp:posOffset>3622675</wp:posOffset>
            </wp:positionH>
            <wp:positionV relativeFrom="paragraph">
              <wp:posOffset>2157095</wp:posOffset>
            </wp:positionV>
            <wp:extent cx="2305050" cy="2056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20561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6694">
        <w:t xml:space="preserve">The Kinect device offers two types of data; a depth image and a </w:t>
      </w:r>
      <w:r w:rsidR="00096694" w:rsidRPr="00894C39">
        <w:rPr>
          <w:lang w:val="en-GB"/>
        </w:rPr>
        <w:t>colo</w:t>
      </w:r>
      <w:r w:rsidR="00586ED9" w:rsidRPr="00894C39">
        <w:rPr>
          <w:lang w:val="en-GB"/>
        </w:rPr>
        <w:t>u</w:t>
      </w:r>
      <w:r w:rsidR="00096694" w:rsidRPr="00894C39">
        <w:rPr>
          <w:lang w:val="en-GB"/>
        </w:rPr>
        <w:t>r</w:t>
      </w:r>
      <w:r w:rsidR="00096694">
        <w:t xml:space="preserve"> image.</w:t>
      </w:r>
      <w:r w:rsidR="00A1437E">
        <w:t xml:space="preserve"> </w:t>
      </w:r>
      <w:r w:rsidR="00384B5F">
        <w:t>Mathew Tang proposes the use of both sets of data to best estimate the hands existence and gesture (or sha</w:t>
      </w:r>
      <w:r w:rsidR="00E610A9">
        <w:t>pe)</w:t>
      </w:r>
      <w:r w:rsidR="008D2786">
        <w:t xml:space="preserve"> [3]</w:t>
      </w:r>
      <w:r w:rsidR="00E610A9">
        <w:t>.</w:t>
      </w:r>
      <w:r w:rsidR="008D2786">
        <w:t xml:space="preserve"> His technique involves cleaning up the </w:t>
      </w:r>
      <w:r w:rsidR="00EA6C3D">
        <w:t>RGB</w:t>
      </w:r>
      <w:r w:rsidR="008D2786">
        <w:t xml:space="preserve"> (red, green and blue </w:t>
      </w:r>
      <w:r w:rsidR="008D2786" w:rsidRPr="008D2786">
        <w:rPr>
          <w:lang w:val="en-GB"/>
        </w:rPr>
        <w:t>colour</w:t>
      </w:r>
      <w:r w:rsidR="008D2786">
        <w:t xml:space="preserve">) image using standard image processing techniques like </w:t>
      </w:r>
      <w:r w:rsidR="008D2786" w:rsidRPr="008D2786">
        <w:rPr>
          <w:lang w:val="en-GB"/>
        </w:rPr>
        <w:t>colour</w:t>
      </w:r>
      <w:r w:rsidR="008D2786">
        <w:t xml:space="preserve"> balancing and dilation/erosion, then incorporating the depth data using a simple probabilistic model.</w:t>
      </w:r>
      <w:r w:rsidR="00EA6C3D">
        <w:t xml:space="preserve"> </w:t>
      </w:r>
      <w:r w:rsidR="000C0923">
        <w:t>This was f</w:t>
      </w:r>
      <w:r w:rsidR="00EA6C3D">
        <w:t>ollowed by normalizing the rotation of the estimated results.</w:t>
      </w:r>
      <w:r w:rsidR="00162C3A">
        <w:t xml:space="preserve"> </w:t>
      </w:r>
      <w:r w:rsidR="00D46FCC">
        <w:t>Finally t</w:t>
      </w:r>
      <w:r w:rsidR="00346E30">
        <w:t>hree sets of features are</w:t>
      </w:r>
      <w:r w:rsidR="004B32BA">
        <w:t xml:space="preserve"> then</w:t>
      </w:r>
      <w:r w:rsidR="00346E30">
        <w:t xml:space="preserve"> extracted from the data; the raw pixel estimates, a radial histogram and a modified version of the SURF</w:t>
      </w:r>
      <w:r w:rsidR="00F42318">
        <w:t xml:space="preserve"> (</w:t>
      </w:r>
      <w:r w:rsidR="00690D96">
        <w:t>s</w:t>
      </w:r>
      <w:r w:rsidR="00F42318">
        <w:t xml:space="preserve">peeded up robust </w:t>
      </w:r>
      <w:r w:rsidR="00690D96">
        <w:t>features [</w:t>
      </w:r>
      <w:r w:rsidR="00F42318">
        <w:t>4])</w:t>
      </w:r>
      <w:r w:rsidR="00346E30">
        <w:t xml:space="preserve"> descriptors.</w:t>
      </w:r>
      <w:r w:rsidR="004E690A">
        <w:t xml:space="preserve"> </w:t>
      </w:r>
      <w:r w:rsidR="00333C3D">
        <w:t xml:space="preserve">Tang had some success with his approach, though accuracy lied around the 90% </w:t>
      </w:r>
      <w:r w:rsidR="00D20013">
        <w:t>threshold</w:t>
      </w:r>
      <w:r w:rsidR="00333C3D">
        <w:t>.</w:t>
      </w:r>
      <w:r w:rsidR="001753E6">
        <w:t xml:space="preserve"> Tangs technique also had the limitation of only detecting a single hand, where as I aim to support multiple hands.</w:t>
      </w:r>
    </w:p>
    <w:p w:rsidR="004100EE" w:rsidRDefault="0025769A" w:rsidP="00677AE3">
      <w:pPr>
        <w:jc w:val="both"/>
      </w:pPr>
      <w:r w:rsidRPr="0025769A">
        <w:t>Du</w:t>
      </w:r>
      <w:r>
        <w:t xml:space="preserve"> </w:t>
      </w:r>
      <w:r w:rsidR="00C45744">
        <w:t>and</w:t>
      </w:r>
      <w:r>
        <w:t xml:space="preserve"> </w:t>
      </w:r>
      <w:r w:rsidRPr="0025769A">
        <w:t>To</w:t>
      </w:r>
      <w:r w:rsidR="00303F4C">
        <w:t xml:space="preserve"> [5] </w:t>
      </w:r>
      <w:r w:rsidR="001B59FC">
        <w:t>suggest using a different Kinect SDK from the official Microsoft SDK. They suggest using OpenNI</w:t>
      </w:r>
      <w:r w:rsidR="004E3FC2">
        <w:t xml:space="preserve"> (</w:t>
      </w:r>
      <w:r w:rsidR="004E3FC2" w:rsidRPr="004E3FC2">
        <w:t>Open Natural Interaction</w:t>
      </w:r>
      <w:r w:rsidR="004E3FC2">
        <w:t>)</w:t>
      </w:r>
      <w:r w:rsidR="00614728">
        <w:t>, an open source alternative</w:t>
      </w:r>
      <w:r w:rsidR="001B59FC">
        <w:t>.</w:t>
      </w:r>
      <w:r w:rsidR="00025135">
        <w:t xml:space="preserve"> </w:t>
      </w:r>
      <w:r w:rsidR="00625674">
        <w:t xml:space="preserve">However there implementation follows the same principle </w:t>
      </w:r>
      <w:r w:rsidR="00025135">
        <w:t>as Tang;</w:t>
      </w:r>
      <w:r w:rsidR="00625674">
        <w:t xml:space="preserve"> </w:t>
      </w:r>
      <w:r w:rsidR="00424742">
        <w:t xml:space="preserve">however they only </w:t>
      </w:r>
      <w:r w:rsidR="00625674">
        <w:t>filter down the hand data based upon the depth data the Kinect produces.</w:t>
      </w:r>
      <w:r w:rsidR="004100EE">
        <w:t xml:space="preserve"> </w:t>
      </w:r>
      <w:r w:rsidR="00FF3851">
        <w:t>This is proceeded</w:t>
      </w:r>
      <w:r w:rsidR="006134F9">
        <w:t xml:space="preserve"> by</w:t>
      </w:r>
      <w:r w:rsidR="00FF3851">
        <w:t xml:space="preserve"> six steps</w:t>
      </w:r>
      <w:r w:rsidR="006134F9">
        <w:t>, which are used</w:t>
      </w:r>
      <w:r w:rsidR="00FF3851">
        <w:t xml:space="preserve"> to calculate the contour</w:t>
      </w:r>
      <w:r w:rsidR="006134F9">
        <w:t xml:space="preserve"> of the hand</w:t>
      </w:r>
      <w:r w:rsidR="00FF3851">
        <w:t xml:space="preserve">. </w:t>
      </w:r>
    </w:p>
    <w:p w:rsidR="00C53736" w:rsidRDefault="004100EE" w:rsidP="00677AE3">
      <w:pPr>
        <w:jc w:val="both"/>
      </w:pPr>
      <w:r>
        <w:rPr>
          <w:noProof/>
          <w:lang w:val="en-GB" w:eastAsia="en-GB"/>
        </w:rPr>
        <mc:AlternateContent>
          <mc:Choice Requires="wps">
            <w:drawing>
              <wp:anchor distT="0" distB="0" distL="114300" distR="114300" simplePos="0" relativeHeight="251641856" behindDoc="0" locked="0" layoutInCell="1" allowOverlap="1" wp14:anchorId="34B882F8" wp14:editId="25852A01">
                <wp:simplePos x="0" y="0"/>
                <wp:positionH relativeFrom="column">
                  <wp:posOffset>3646170</wp:posOffset>
                </wp:positionH>
                <wp:positionV relativeFrom="paragraph">
                  <wp:posOffset>355889</wp:posOffset>
                </wp:positionV>
                <wp:extent cx="22720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72030" cy="635"/>
                        </a:xfrm>
                        <a:prstGeom prst="rect">
                          <a:avLst/>
                        </a:prstGeom>
                        <a:solidFill>
                          <a:prstClr val="white"/>
                        </a:solidFill>
                        <a:ln>
                          <a:noFill/>
                        </a:ln>
                        <a:effectLst/>
                      </wps:spPr>
                      <wps:txbx>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B882F8" id="Text Box 5" o:spid="_x0000_s1027" type="#_x0000_t202" style="position:absolute;left:0;text-align:left;margin-left:287.1pt;margin-top:28pt;width:178.9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" stroked="f">
                <v:textbox style="mso-fit-shape-to-text:t" inset="0,0,0,0">
                  <w:txbxContent>
                    <w:p w:rsidR="00BF4DDC" w:rsidRPr="006537AD" w:rsidRDefault="00BF4DDC" w:rsidP="00303F4C">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2</w:t>
                      </w:r>
                      <w:r w:rsidRPr="006537AD">
                        <w:rPr>
                          <w:sz w:val="14"/>
                        </w:rPr>
                        <w:fldChar w:fldCharType="end"/>
                      </w:r>
                      <w:r w:rsidRPr="006537AD">
                        <w:rPr>
                          <w:sz w:val="14"/>
                        </w:rPr>
                        <w:t xml:space="preserve">: Starting from the top left; Original depth map, Rescaled image, </w:t>
                      </w:r>
                      <w:r w:rsidRPr="006537AD">
                        <w:rPr>
                          <w:noProof/>
                          <w:sz w:val="14"/>
                        </w:rPr>
                        <w:t>Background elimination, Extraction</w:t>
                      </w:r>
                    </w:p>
                  </w:txbxContent>
                </v:textbox>
                <w10:wrap type="square"/>
              </v:shape>
            </w:pict>
          </mc:Fallback>
        </mc:AlternateContent>
      </w:r>
      <w:r w:rsidR="007719E8">
        <w:t>Firstly the image is filtered, via the means of a median filter with a sample area of 15x15 pixels.</w:t>
      </w:r>
      <w:r w:rsidR="003666E9">
        <w:t xml:space="preserve"> This smooth’s the raw extract depth image.</w:t>
      </w:r>
      <w:r w:rsidR="005042BB">
        <w:t xml:space="preserve"> The second stage is to trace the edges of the filtered image, giving the rough contours of the hand. This simplifies the complexity of the rest of the stages.</w:t>
      </w:r>
      <w:r w:rsidR="0025435E">
        <w:t xml:space="preserve"> </w:t>
      </w:r>
      <w:r w:rsidR="001D4278">
        <w:t>Given the outline of the hand, an estimated polygon can be formed, estimating a low poly shape of the hand. Using an image library such as OpenCV (</w:t>
      </w:r>
      <w:r w:rsidR="001D4278" w:rsidRPr="001D4278">
        <w:t>Open Source Computer Vision Library</w:t>
      </w:r>
      <w:r w:rsidR="001D4278">
        <w:t>) this can be done using an algorithm such as the Douglas-Peucker graph algorithm [6].</w:t>
      </w:r>
      <w:r w:rsidR="00E7657D">
        <w:t xml:space="preserve"> </w:t>
      </w:r>
      <w:r w:rsidR="005E042D">
        <w:t>Given the low poly estimate of the hand and the contours of the hand, stage four is to detect the concavities and the convex points on the hand.</w:t>
      </w:r>
      <w:r w:rsidR="00F74CC6">
        <w:t xml:space="preserve"> </w:t>
      </w:r>
      <w:r w:rsidR="00F1410F">
        <w:t xml:space="preserve">Again this task can be performed via the use of OpenCV commands. </w:t>
      </w:r>
      <w:r w:rsidR="00EF5F55">
        <w:t xml:space="preserve">Once points have been generated </w:t>
      </w:r>
      <w:r w:rsidR="00EF5F55">
        <w:lastRenderedPageBreak/>
        <w:t xml:space="preserve">upon the contours of the hand, the convex and concave points are filtered. </w:t>
      </w:r>
      <w:r w:rsidR="004E5A16">
        <w:t>The filter is performed in two passes. Firstly clusters of points where merges into a single point, should the distance between the points fall below a given threshold. Secondly any convex points which fell below the palm of the hand where removed.</w:t>
      </w:r>
      <w:r w:rsidR="005E236F">
        <w:t xml:space="preserve"> Finally the resultant points can be used to estimate the number of digits visible on the hand.</w:t>
      </w:r>
      <w:r w:rsidR="00D728EC">
        <w:t xml:space="preserve"> </w:t>
      </w:r>
      <w:r w:rsidR="007D1FD4">
        <w:t xml:space="preserve">Du and To’s technique is again limited to the use of only one hand, however has a 94% accuracy rate and a low performance </w:t>
      </w:r>
      <w:r>
        <w:t>impact</w:t>
      </w:r>
      <w:r w:rsidR="007D1FD4">
        <w:t>.</w:t>
      </w:r>
    </w:p>
    <w:p w:rsidR="000F4999" w:rsidRDefault="000F4999" w:rsidP="00677AE3">
      <w:pPr>
        <w:jc w:val="both"/>
      </w:pPr>
    </w:p>
    <w:p w:rsidR="000F4999" w:rsidRDefault="000F4999" w:rsidP="000F4999">
      <w:pPr>
        <w:pStyle w:val="Heading3"/>
      </w:pPr>
      <w:r>
        <w:t>Voice Recognition and S</w:t>
      </w:r>
      <w:r w:rsidRPr="00B216AD">
        <w:t>ynthesi</w:t>
      </w:r>
      <w:r w:rsidR="00BC1578">
        <w:t>s</w:t>
      </w:r>
    </w:p>
    <w:p w:rsidR="007D46F2" w:rsidRDefault="008412E1" w:rsidP="00FA0B41">
      <w:pPr>
        <w:jc w:val="both"/>
      </w:pPr>
      <w:r>
        <w:rPr>
          <w:noProof/>
          <w:lang w:val="en-GB" w:eastAsia="en-GB"/>
        </w:rPr>
        <mc:AlternateContent>
          <mc:Choice Requires="wps">
            <w:drawing>
              <wp:anchor distT="0" distB="0" distL="114300" distR="114300" simplePos="0" relativeHeight="251645952" behindDoc="0" locked="0" layoutInCell="1" allowOverlap="1" wp14:anchorId="00A92DE7" wp14:editId="7552999B">
                <wp:simplePos x="0" y="0"/>
                <wp:positionH relativeFrom="column">
                  <wp:posOffset>45085</wp:posOffset>
                </wp:positionH>
                <wp:positionV relativeFrom="paragraph">
                  <wp:posOffset>2165350</wp:posOffset>
                </wp:positionV>
                <wp:extent cx="2727960" cy="635"/>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a:effectLst/>
                      </wps:spPr>
                      <wps:txbx>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92DE7" id="Text Box 7" o:spid="_x0000_s1028" type="#_x0000_t202" style="position:absolute;left:0;text-align:left;margin-left:3.55pt;margin-top:170.5pt;width:214.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" stroked="f">
                <v:textbox style="mso-fit-shape-to-text:t" inset="0,0,0,0">
                  <w:txbxContent>
                    <w:p w:rsidR="00BF4DDC" w:rsidRPr="006537AD" w:rsidRDefault="00BF4DDC" w:rsidP="000D5F38">
                      <w:pPr>
                        <w:pStyle w:val="Caption"/>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3</w:t>
                      </w:r>
                      <w:r w:rsidRPr="006537AD">
                        <w:rPr>
                          <w:sz w:val="14"/>
                        </w:rPr>
                        <w:fldChar w:fldCharType="end"/>
                      </w:r>
                      <w:r w:rsidRPr="006537AD">
                        <w:rPr>
                          <w:sz w:val="14"/>
                        </w:rPr>
                        <w:t>: The Kinects Microphone Array highlighted in Purple. http://social.microsoft.com/Forums/getfile/18629/</w:t>
                      </w:r>
                    </w:p>
                  </w:txbxContent>
                </v:textbox>
                <w10:wrap type="square"/>
              </v:shape>
            </w:pict>
          </mc:Fallback>
        </mc:AlternateContent>
      </w:r>
      <w:r>
        <w:rPr>
          <w:noProof/>
          <w:lang w:val="en-GB" w:eastAsia="en-GB"/>
        </w:rPr>
        <w:drawing>
          <wp:anchor distT="0" distB="0" distL="114300" distR="114300" simplePos="0" relativeHeight="251643904" behindDoc="0" locked="0" layoutInCell="1" allowOverlap="1" wp14:anchorId="7CDBD354" wp14:editId="18474B35">
            <wp:simplePos x="0" y="0"/>
            <wp:positionH relativeFrom="column">
              <wp:posOffset>45085</wp:posOffset>
            </wp:positionH>
            <wp:positionV relativeFrom="paragraph">
              <wp:posOffset>808355</wp:posOffset>
            </wp:positionV>
            <wp:extent cx="2727960" cy="1398905"/>
            <wp:effectExtent l="0" t="0" r="0" b="0"/>
            <wp:wrapSquare wrapText="bothSides"/>
            <wp:docPr id="6" name="Picture 6" descr="http://social.microsoft.com/Forums/getfile/18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cial.microsoft.com/Forums/getfile/186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796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004F7F69">
        <w:t>The Kinect hardware contains four microphones</w:t>
      </w:r>
      <w:r w:rsidR="000D5F38">
        <w:t xml:space="preserve"> in an array</w:t>
      </w:r>
      <w:r w:rsidR="000B60CC">
        <w:t>. Along with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w:t>
      </w:r>
      <w:r w:rsidR="00412BA5">
        <w:t xml:space="preserve"> </w:t>
      </w:r>
      <w:r w:rsidR="007D46F2">
        <w:t xml:space="preserve">A solution to this would be for the user to wear a headset (with microphone). This would mean that background noise would be brought to a minimum, resulting in less false positives of keyword </w:t>
      </w:r>
      <w:r w:rsidR="00412BA5">
        <w:t>recognition</w:t>
      </w:r>
      <w:r w:rsidR="007D46F2">
        <w:t>.</w:t>
      </w:r>
    </w:p>
    <w:p w:rsidR="00FC02FE" w:rsidRDefault="00412BA5" w:rsidP="00FA0B41">
      <w:pPr>
        <w:jc w:val="both"/>
      </w:pPr>
      <w:r>
        <w:t xml:space="preserve">Microsoft </w:t>
      </w:r>
      <w:r w:rsidR="00FA0B41">
        <w:t>offers</w:t>
      </w:r>
      <w:r>
        <w:t xml:space="preserve"> the Speech API (SAPI), which supports speech recognition and speech synthesi</w:t>
      </w:r>
      <w:r w:rsidR="00BC1578">
        <w:t>s</w:t>
      </w:r>
      <w:r>
        <w:t xml:space="preserve"> (via </w:t>
      </w:r>
      <w:r w:rsidR="006C0494">
        <w:t>t</w:t>
      </w:r>
      <w:r>
        <w:t>he Microsoft text-to-speech (TTS) engine).</w:t>
      </w:r>
      <w:r w:rsidR="006C0494">
        <w:t xml:space="preserve"> However research suggests that the official Kinect SDK implements part of SAPI internally, making the two API’s incompatible.</w:t>
      </w:r>
      <w:r w:rsidR="00CF2385">
        <w:t xml:space="preserve"> </w:t>
      </w:r>
      <w:r w:rsidR="00BC1578">
        <w:t xml:space="preserve">As a bare minimum, support for voice recognition via the Kinect microphone array should be supported as well as speech synthesis. Research into alternatives to SAPI mainly looked into open source alternatives, due to the unique nature of the product. </w:t>
      </w:r>
      <w:r w:rsidR="002B63BA">
        <w:t>Viable solutions are the eSpeak [7] and Voce [8] projects.</w:t>
      </w:r>
      <w:r w:rsidR="00C70C10">
        <w:t xml:space="preserve"> </w:t>
      </w:r>
      <w:r w:rsidR="00FC02FE">
        <w:t>Voce has is a Java based project; however it has C++ bindings whereas eSpeak is a C++ library.</w:t>
      </w:r>
    </w:p>
    <w:p w:rsidR="00FC02FE" w:rsidRDefault="007919EB" w:rsidP="00FA0B41">
      <w:pPr>
        <w:jc w:val="both"/>
      </w:pPr>
      <w:r>
        <w:t>A study where using voice based commands for performing simple tasks in a word processing application saw a 12%-30% improvement of performance [9], as the user did not need to move their hands away from the keyboard to the mouse to perform the same task.</w:t>
      </w:r>
      <w:r w:rsidR="00905F6F">
        <w:t xml:space="preserve"> The same principle applies within this project, as some tasks (such as changing the current editing tool) can be </w:t>
      </w:r>
      <w:r w:rsidR="00EA5CA4">
        <w:t>performed</w:t>
      </w:r>
      <w:r w:rsidR="00905F6F">
        <w:t xml:space="preserve"> in parallel to moving about the three dimensional environment</w:t>
      </w:r>
      <w:r w:rsidR="00EA5CA4">
        <w:t xml:space="preserve"> via hand gestures</w:t>
      </w:r>
      <w:r w:rsidR="00905F6F">
        <w:t>.</w:t>
      </w:r>
      <w:r w:rsidR="00A604D5">
        <w:t xml:space="preserve"> Ben Shneiderman [10] explains the limitations of voice based input in comparison to hand based input devices.</w:t>
      </w:r>
      <w:r w:rsidR="001B4FFF">
        <w:t xml:space="preserve"> Pointing out that since speaking commands consumes cognitive resources in a human, it makes it difficult to speak whilst solving problems at the same time. Meaning any voice based commands should be simple and intuitive.</w:t>
      </w:r>
    </w:p>
    <w:p w:rsidR="001D7F89" w:rsidRDefault="00A540CC" w:rsidP="005C2977">
      <w:pPr>
        <w:pStyle w:val="Heading2"/>
        <w:jc w:val="both"/>
      </w:pPr>
      <w:r>
        <w:lastRenderedPageBreak/>
        <w:t>Design and Implementation</w:t>
      </w:r>
    </w:p>
    <w:p w:rsidR="00A540CC" w:rsidRDefault="00A540CC" w:rsidP="005C2977">
      <w:pPr>
        <w:jc w:val="both"/>
      </w:pPr>
    </w:p>
    <w:p w:rsidR="00A540CC" w:rsidRDefault="00A540CC" w:rsidP="005C2977">
      <w:pPr>
        <w:pStyle w:val="Heading3"/>
        <w:jc w:val="both"/>
      </w:pPr>
      <w:r>
        <w:t xml:space="preserve">Programming Languages and </w:t>
      </w:r>
      <w:r w:rsidR="00C1480B">
        <w:t>Software Development Kits</w:t>
      </w:r>
    </w:p>
    <w:p w:rsidR="00A31C93" w:rsidRPr="00A31C93" w:rsidRDefault="00A31C93" w:rsidP="005C2977">
      <w:pPr>
        <w:jc w:val="both"/>
      </w:pPr>
    </w:p>
    <w:p w:rsidR="00A31C93" w:rsidRDefault="00A31C93" w:rsidP="005C2977">
      <w:pPr>
        <w:pStyle w:val="Heading4"/>
        <w:jc w:val="both"/>
      </w:pPr>
      <w:r>
        <w:t>C++11</w:t>
      </w:r>
    </w:p>
    <w:p w:rsidR="00B3382C" w:rsidRDefault="00B3382C" w:rsidP="005C2977">
      <w:pPr>
        <w:jc w:val="both"/>
      </w:pPr>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w:t>
      </w:r>
      <w:r w:rsidR="00845E5B">
        <w:t>n Microsoft Visual Studio 2012</w:t>
      </w:r>
      <w:r w:rsidR="00527274">
        <w:t xml:space="preserve"> (VS2012)</w:t>
      </w:r>
      <w:r w:rsidR="00845E5B">
        <w:t xml:space="preserve">. </w:t>
      </w:r>
      <w:r w:rsidR="00527274">
        <w:t>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E71BFB" w:rsidRDefault="00E71BFB" w:rsidP="005C2977">
      <w:pPr>
        <w:jc w:val="both"/>
      </w:pPr>
      <w:r>
        <w:t>Version 11 of the C++ language adds some new features which will potentially streamline parts of the development process.</w:t>
      </w:r>
      <w:r w:rsidR="00B37807">
        <w:t xml:space="preserve"> Both Kinect input and voice commands will need to be on different threads as to not stall the main process. C++11 implements a new &lt;thread&gt; class which will allow easy implementation of this, rather than the traditional Win32 threading layout.</w:t>
      </w:r>
      <w:r w:rsidR="00A65B9C">
        <w:t xml:space="preserve"> Along with this C++11 offers improvements to features such as Lambda expressions. </w:t>
      </w:r>
      <w:r w:rsidR="000C5550">
        <w:t>Lambdas can be used to improve development time, by saving us from creating function objects whilst doing simple searches within data (such as gesture recognition).</w:t>
      </w:r>
    </w:p>
    <w:p w:rsidR="00A31C93" w:rsidRDefault="00A31C93" w:rsidP="005C2977">
      <w:pPr>
        <w:pStyle w:val="Heading4"/>
        <w:jc w:val="both"/>
      </w:pPr>
      <w:r>
        <w:t>Direct3D 11</w:t>
      </w:r>
    </w:p>
    <w:p w:rsidR="005D45B0" w:rsidRDefault="00310175" w:rsidP="005C2977">
      <w:pPr>
        <w:jc w:val="both"/>
      </w:pPr>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w:t>
      </w:r>
      <w:r w:rsidR="001E4465">
        <w:t>due to</w:t>
      </w:r>
      <w:r>
        <w:t xml:space="preserve"> the lower rendering quality, not truly reflecting the </w:t>
      </w:r>
      <w:r w:rsidR="001E4465">
        <w:t xml:space="preserve">aim of the project, the </w:t>
      </w:r>
      <w:r>
        <w:t xml:space="preserve">input method. </w:t>
      </w:r>
      <w:r w:rsidR="00AE414E">
        <w:t>However, although the project will be utilizing the Direct3D API the project rendering will be design in such a way that a different rendering API could easily take its place; such as OpenGL.</w:t>
      </w:r>
      <w:r w:rsidR="005D45B0">
        <w:t xml:space="preserve"> To help with the implementation of the Direct3D 11 renderer, I shall be loosely following the Raster Tek [11] tutorials.</w:t>
      </w:r>
    </w:p>
    <w:p w:rsidR="005D45B0" w:rsidRDefault="005D45B0" w:rsidP="00A31C93"/>
    <w:p w:rsidR="005D45B0" w:rsidRPr="00A31C93" w:rsidRDefault="001B3DA4" w:rsidP="005C2977">
      <w:pPr>
        <w:pStyle w:val="Heading4"/>
        <w:jc w:val="both"/>
      </w:pPr>
      <w:r>
        <w:lastRenderedPageBreak/>
        <w:t>The Microsoft Kinect SDK</w:t>
      </w:r>
      <w:r w:rsidR="000A0DCB">
        <w:t xml:space="preserve"> and OpenNI</w:t>
      </w:r>
    </w:p>
    <w:p w:rsidR="009B72D6" w:rsidRDefault="001B6FCA" w:rsidP="005C2977">
      <w:pPr>
        <w:jc w:val="both"/>
      </w:pPr>
      <w:r>
        <w:t xml:space="preserve">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w:t>
      </w:r>
      <w:r w:rsidR="005B1E6D" w:rsidRPr="005B1E6D">
        <w:t xml:space="preserve">Unfortunately </w:t>
      </w:r>
      <w:r>
        <w:t>I could not get OpenNI to work with my Xbox Kinect</w:t>
      </w:r>
      <w:r w:rsidR="0078645B">
        <w:t xml:space="preserve"> (the drivers simply failed to install)</w:t>
      </w:r>
      <w:r>
        <w:t>, and although I could have used the university laboratories for development, I wanted to avoid this as I have a tendency to work into the early hours of the morning (when the laboratories are closed).</w:t>
      </w:r>
      <w:r w:rsidR="009B72D6">
        <w:t xml:space="preserve"> This forced me to use the official Microsoft Kinect SDK.</w:t>
      </w:r>
    </w:p>
    <w:p w:rsidR="0078645B" w:rsidRDefault="00815C28" w:rsidP="005C2977">
      <w:pPr>
        <w:jc w:val="both"/>
      </w:pPr>
      <w:r>
        <w:t xml:space="preserve">The Kinect SDK comes with samples for multiple programming </w:t>
      </w:r>
      <w:r w:rsidR="00225EED">
        <w:t>languages</w:t>
      </w:r>
      <w:r>
        <w:t xml:space="preserve"> including C++.</w:t>
      </w:r>
      <w:r w:rsidR="00225EED">
        <w:t xml:space="preserve"> </w:t>
      </w:r>
      <w:r w:rsidR="00993575">
        <w:t>The API also suggests it exposes the same amount of information as OpenNI and has similar methods, so previous research into implementations should still be valid.</w:t>
      </w:r>
      <w:r w:rsidR="00076F17">
        <w:t xml:space="preserve"> U</w:t>
      </w:r>
      <w:r w:rsidR="00F64A19">
        <w:t>sing the Kinect SDK means that I will most likely run into an issue whilst trying to synthesize voice out to the user, due to the conflicts in SAPI and the Kinect SDK.</w:t>
      </w:r>
    </w:p>
    <w:p w:rsidR="00FD5DB2" w:rsidRDefault="00FD5DB2" w:rsidP="00A540CC"/>
    <w:p w:rsidR="009B72D6" w:rsidRDefault="0040572A" w:rsidP="005C2977">
      <w:pPr>
        <w:pStyle w:val="Heading3"/>
        <w:jc w:val="both"/>
      </w:pPr>
      <w:r>
        <w:t xml:space="preserve">Terrain System </w:t>
      </w:r>
      <w:r w:rsidR="009E7FCE">
        <w:t>Design</w:t>
      </w:r>
    </w:p>
    <w:p w:rsidR="00DE1253" w:rsidRDefault="004D0252" w:rsidP="005C2977">
      <w:pPr>
        <w:jc w:val="both"/>
      </w:pPr>
      <w:r>
        <w:t xml:space="preserve">The terrain system itself can be represented by a one dimensional array of points. The </w:t>
      </w:r>
      <w:r w:rsidR="00967641">
        <w:t>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w:t>
      </w:r>
      <w:r w:rsidR="00E474DD">
        <w:t xml:space="preserve"> This does have some complications when accessing points about the terrain based upon a three dimensional world</w:t>
      </w:r>
      <w:r w:rsidR="00ED457E">
        <w:t xml:space="preserve"> position. This will be covered shortly.</w:t>
      </w:r>
    </w:p>
    <w:p w:rsidR="00DB3580" w:rsidRDefault="00DE1253" w:rsidP="005C2977">
      <w:pPr>
        <w:jc w:val="both"/>
      </w:pPr>
      <w:r>
        <w:t xml:space="preserve">To create and initialize the terrain data into a state where we can pass it to the renderer to be drawn to screen, we need to firstly populate our height map array. </w:t>
      </w:r>
      <w:r w:rsidR="00DB3580">
        <w:t>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D24FB6" w:rsidRDefault="006559FF" w:rsidP="005C2977">
      <w:pPr>
        <w:jc w:val="both"/>
      </w:pPr>
      <w:r>
        <w:t>Now we have the x, y, z coordinates of each point in the height map correctly initialized we need to calculate the normal and texture coordinate of each point.</w:t>
      </w:r>
      <w:r w:rsidR="00514985">
        <w:t xml:space="preserve"> Every time the user deforms a part of the terrain, not only the position will need updating. Both the normal and texture coordinate will need updating as</w:t>
      </w:r>
      <w:r w:rsidR="002D1DA8">
        <w:t xml:space="preserve"> </w:t>
      </w:r>
      <w:r w:rsidR="00514985">
        <w:t>well.</w:t>
      </w:r>
      <w:r w:rsidR="00D24FB6">
        <w:t xml:space="preserve"> Creating a public method for both properties will help greatly.</w:t>
      </w:r>
    </w:p>
    <w:p w:rsidR="004F1392" w:rsidRDefault="004F1392" w:rsidP="005C2977">
      <w:pPr>
        <w:jc w:val="both"/>
      </w:pPr>
    </w:p>
    <w:p w:rsidR="004F1392" w:rsidRDefault="00530718" w:rsidP="005C2977">
      <w:pPr>
        <w:jc w:val="both"/>
      </w:pPr>
      <w:r>
        <w:lastRenderedPageBreak/>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w:t>
      </w:r>
      <w:r w:rsidR="00DC5854">
        <w:t xml:space="preserve"> The first pass takes the three vertices of a face then takes the cross product of the two vectors created from these vertices.</w:t>
      </w:r>
      <w:r w:rsidR="008F6779">
        <w:t xml:space="preserve"> The second pass calculates each vertex normal. This is calculated by taking the normalized value of the sum of </w:t>
      </w:r>
      <w:r w:rsidR="005C2977">
        <w:t>their</w:t>
      </w:r>
      <w:r w:rsidR="008F6779">
        <w:t xml:space="preserve"> vertices four surrounding face normals</w:t>
      </w:r>
      <w:r w:rsidR="005C2977">
        <w:t>, calculated in the first pass</w:t>
      </w:r>
      <w:r w:rsidR="008F6779">
        <w:t>.</w:t>
      </w:r>
    </w:p>
    <w:p w:rsidR="005C2977" w:rsidRDefault="006A357A" w:rsidP="00B17B12">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w:t>
      </w:r>
      <w:r w:rsidR="00AD79A5">
        <w:t xml:space="preserve"> The texture repeat value should take into account the size of the terrain to make sure the textures seamlessly wrap the edges of the terrain mesh.</w:t>
      </w:r>
    </w:p>
    <w:p w:rsidR="006E171A" w:rsidRDefault="0046758E" w:rsidP="00B17B12">
      <w:r>
        <w:t xml:space="preserve">Given a method on the terrain class which can return a height map vertex at a given coordinate, we can adjust any given point based upon different requirements. </w:t>
      </w:r>
      <w:r w:rsidR="003927F8">
        <w:t xml:space="preserve">This can then be accessed via the input class (mouse or keyboard). To get a vertex on the terrain we simply find the nearest value to a given point. We can ignore the y-coordinate of the vertex and simply compare the x and z coordinates. </w:t>
      </w:r>
      <w:r w:rsidR="00621171">
        <w:t>A simple solution would be to spin through the vertex array storing the distance from the requested point and the vertex. This however may be performance intensive should we be transforming multiple vertices per update. Knowing the size of the terrain we could estimate the nearest vertex point which would have performance benefits, but suffer from potential loss of accuracy.</w:t>
      </w:r>
    </w:p>
    <w:p w:rsidR="006E171A" w:rsidRDefault="006E171A" w:rsidP="00B17B12">
      <w:r>
        <w:t>The generated vertices can now be passed to the renderer. The renderer can then create the relevant resources (such as vertex and index buffers for the Direct3D 11 implementation of the renderer).</w:t>
      </w:r>
      <w:r w:rsidR="00623AA3">
        <w:t xml:space="preserve"> Mapping and un-mapping of the vertex buffers can be used to update the rendered buffers to the latest terrain buffers.</w:t>
      </w:r>
      <w:r w:rsidR="00203190">
        <w:t xml:space="preserve"> Ready for deformation via the relevant input device.</w:t>
      </w:r>
    </w:p>
    <w:p w:rsidR="00BE3D29" w:rsidRDefault="00BE3D29" w:rsidP="00B17B12"/>
    <w:p w:rsidR="00364F8B" w:rsidRDefault="00AA7332" w:rsidP="00AA7332">
      <w:pPr>
        <w:pStyle w:val="Heading3"/>
      </w:pPr>
      <w:r>
        <w:t>Kinect Input System</w:t>
      </w:r>
    </w:p>
    <w:p w:rsidR="00AA7332" w:rsidRDefault="004067AD" w:rsidP="00AA7332">
      <w:r>
        <w:t>The Kinect input system can be split into two uniquely implemented parts. The hand gesture controls and the voice based commands.</w:t>
      </w:r>
      <w:r w:rsidR="005B2D18">
        <w:t xml:space="preserve"> Firstly the hand detection and gesture </w:t>
      </w:r>
      <w:r w:rsidR="00BD1947">
        <w:t>needs to be implemented as depending on what features are successfully implemented directly effects what voice commands will be required.</w:t>
      </w:r>
    </w:p>
    <w:p w:rsidR="000524E3" w:rsidRDefault="006E05BA" w:rsidP="00AA7332">
      <w:r>
        <w:t>I believe Du and To</w:t>
      </w:r>
      <w:r w:rsidR="000524E3">
        <w:t xml:space="preserve"> offer the best solution for hand detection using the Kinect hardware, so the implementation will be based around theirs.</w:t>
      </w:r>
      <w:r w:rsidR="007E3D0F">
        <w:t xml:space="preserve"> However Du and To use the OpenNI API as well as OpenCV. I will be using the Kinect SDK. Although both have access to the same information generated by the Kinect hardware, it is presented in different formats.</w:t>
      </w:r>
    </w:p>
    <w:p w:rsidR="007021F4" w:rsidRDefault="00FD3FC8" w:rsidP="00AA7332">
      <w:r>
        <w:lastRenderedPageBreak/>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w:t>
      </w:r>
      <w:r w:rsidR="00B50350">
        <w:t xml:space="preserve">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061A3D" w:rsidRDefault="00061A3D" w:rsidP="00AA733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w:t>
      </w:r>
      <w:r w:rsidR="0019354B">
        <w:t>An area of 120x120 pixels for a fully open hand was achieved.</w:t>
      </w:r>
      <w:r w:rsidR="001E20F3">
        <w:t xml:space="preserve"> To achieve this I simply spin through finding a point that represents the upper, lower, </w:t>
      </w:r>
      <w:r w:rsidR="00E94193">
        <w:t>left most and right most points, from the previously sampled depth data.</w:t>
      </w:r>
    </w:p>
    <w:p w:rsidR="00C5158B" w:rsidRDefault="00024AC1" w:rsidP="00AA7332">
      <w:r>
        <w:t>Using this I implemented what was planned to be the first test iteration of simple hand detection.</w:t>
      </w:r>
      <w:r w:rsidR="00E9267E">
        <w:t xml:space="preserve"> Given the width of the sampled hand bounds relative to a minimum and maximum hand span bound, I could estimate two different hand states; open</w:t>
      </w:r>
      <w:r w:rsidR="00D575F8">
        <w:t xml:space="preserve"> (fingers full extended)</w:t>
      </w:r>
      <w:r w:rsidR="00E9267E">
        <w:t xml:space="preserve"> and closed</w:t>
      </w:r>
      <w:r w:rsidR="00D575F8">
        <w:t xml:space="preserve"> (a closed fist)</w:t>
      </w:r>
      <w:r w:rsidR="00E9267E">
        <w:t>.</w:t>
      </w:r>
      <w:r w:rsidR="00C20957">
        <w:t xml:space="preserve"> The basic idea is that if the distance to the minimum hand span bound is less than the distance to the maxi</w:t>
      </w:r>
      <w:r w:rsidR="00D575F8">
        <w:t>mum hand span bound</w:t>
      </w:r>
      <w:r w:rsidR="00BB3009">
        <w:t>, we</w:t>
      </w:r>
      <w:r w:rsidR="00C20957">
        <w:t xml:space="preserve"> presume the hand is </w:t>
      </w:r>
      <w:r w:rsidR="00BB3009">
        <w:t>closed;</w:t>
      </w:r>
      <w:r w:rsidR="00D575F8">
        <w:t xml:space="preserve"> else presume the hand is open.</w:t>
      </w:r>
      <w:r w:rsidR="00186409">
        <w:t xml:space="preserve"> This rudimental approximation was enough for the first testing phase.</w:t>
      </w:r>
      <w:r w:rsidR="00C5158B">
        <w:t xml:space="preserve"> At this point closing the hand simply raised the terrain vertex at the center of the terrain mesh.</w:t>
      </w:r>
      <w:r w:rsidR="00B9231C" w:rsidRPr="00B9231C">
        <w:t xml:space="preserve"> </w:t>
      </w:r>
    </w:p>
    <w:p w:rsidR="001A09B5" w:rsidRDefault="00B9231C" w:rsidP="001A09B5">
      <w:r>
        <w:rPr>
          <w:noProof/>
          <w:lang w:val="en-GB" w:eastAsia="en-GB"/>
        </w:rPr>
        <w:drawing>
          <wp:anchor distT="0" distB="0" distL="114300" distR="114300" simplePos="0" relativeHeight="251653120" behindDoc="0" locked="0" layoutInCell="1" allowOverlap="1" wp14:anchorId="021CF651" wp14:editId="2C222E89">
            <wp:simplePos x="0" y="0"/>
            <wp:positionH relativeFrom="column">
              <wp:posOffset>3048000</wp:posOffset>
            </wp:positionH>
            <wp:positionV relativeFrom="paragraph">
              <wp:posOffset>1270</wp:posOffset>
            </wp:positionV>
            <wp:extent cx="2660650" cy="2202180"/>
            <wp:effectExtent l="0" t="0" r="6350" b="7620"/>
            <wp:wrapSquare wrapText="bothSides"/>
            <wp:docPr id="3" name="Picture 3" descr="http://i.imgur.com/c3nr5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c3nr59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545" t="16189" r="13821"/>
                    <a:stretch/>
                  </pic:blipFill>
                  <pic:spPr bwMode="auto">
                    <a:xfrm>
                      <a:off x="0" y="0"/>
                      <a:ext cx="2660650" cy="22021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5F47">
        <w:t>A gizmo exi</w:t>
      </w:r>
      <w:r w:rsidR="008548D0">
        <w:t>s</w:t>
      </w:r>
      <w:r w:rsidR="00475F47">
        <w:t>t</w:t>
      </w:r>
      <w:r w:rsidR="008548D0">
        <w:t>s</w:t>
      </w:r>
      <w:r w:rsidR="00475F47">
        <w:t xml:space="preserve"> </w:t>
      </w:r>
      <w:r w:rsidR="008548D0">
        <w:t>with</w:t>
      </w:r>
      <w:r w:rsidR="00475F47">
        <w:t xml:space="preserve">in the tools, which </w:t>
      </w:r>
      <w:r w:rsidR="004A59B1">
        <w:t>is</w:t>
      </w:r>
      <w:r w:rsidR="00475F47">
        <w:t xml:space="preserve"> used as a replacement for a mouse cursor within three dimensional space.</w:t>
      </w:r>
      <w:r w:rsidR="004C0A6B">
        <w:t xml:space="preserve"> </w:t>
      </w:r>
      <w:r w:rsidR="00FF5B9D">
        <w:t>Given the sampled hand bounds, we can estimate the center of the palms position.</w:t>
      </w:r>
      <w:r w:rsidR="001E5184">
        <w:t xml:space="preserve">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w:t>
      </w:r>
      <w:r w:rsidR="008E1727">
        <w:t xml:space="preserve">this </w:t>
      </w:r>
      <w:r w:rsidR="001E5184">
        <w:t>enforc</w:t>
      </w:r>
      <w:r w:rsidR="008E1727">
        <w:t>es</w:t>
      </w:r>
      <w:r w:rsidR="001E5184">
        <w:t xml:space="preserve"> the principle of an analogue stick on a game controller.</w:t>
      </w:r>
      <w:r w:rsidR="00DE402D">
        <w:t xml:space="preserve"> Finally I set the colour buffer of the Kinect to save an image every ten seconds to further monitor users and their interactions. </w:t>
      </w:r>
    </w:p>
    <w:p w:rsidR="001A09B5" w:rsidRDefault="001A09B5" w:rsidP="001A09B5"/>
    <w:p w:rsidR="00971F34" w:rsidRDefault="002B3870" w:rsidP="002B3870">
      <w:pPr>
        <w:pStyle w:val="Heading2"/>
      </w:pPr>
      <w:r>
        <w:t>Testing: Round One</w:t>
      </w:r>
    </w:p>
    <w:p w:rsidR="002B3870" w:rsidRDefault="00E5113A" w:rsidP="002B3870">
      <w:r>
        <w:t xml:space="preserve">The first open testing </w:t>
      </w:r>
      <w:r w:rsidR="003B1A68">
        <w:t>was performed in a university lab containing artists and designers. The current project had rudimentary gesture detection and the ability to move a gizmo about the terrain. Using their hand a user could raise the terrain under the gizmo.</w:t>
      </w:r>
    </w:p>
    <w:p w:rsidR="0010567A" w:rsidRDefault="0010567A" w:rsidP="002B3870">
      <w:r>
        <w:t>Users used the product one at a time, editing the terrain using the Kinect and theirs hands. The same student then used the traditional input of the keyboard and mouse to perform the same task.</w:t>
      </w:r>
      <w:r w:rsidR="0094710C">
        <w:t xml:space="preserve"> Following this a short questionnaire was completed.</w:t>
      </w:r>
    </w:p>
    <w:p w:rsidR="00D54FA2" w:rsidRDefault="00D54FA2" w:rsidP="00D54FA2">
      <w:pPr>
        <w:pStyle w:val="Heading3"/>
      </w:pPr>
      <w:r>
        <w:t>Intuitiveness of Hand Gestures</w:t>
      </w:r>
    </w:p>
    <w:p w:rsidR="00C60AA7" w:rsidRDefault="00C60AA7" w:rsidP="002B3870">
      <w:r>
        <w:rPr>
          <w:noProof/>
          <w:lang w:val="en-GB" w:eastAsia="en-GB"/>
        </w:rPr>
        <w:drawing>
          <wp:anchor distT="0" distB="0" distL="114300" distR="114300" simplePos="0" relativeHeight="251646976" behindDoc="0" locked="0" layoutInCell="1" allowOverlap="1" wp14:anchorId="365FFE96" wp14:editId="1BB68F8B">
            <wp:simplePos x="0" y="0"/>
            <wp:positionH relativeFrom="column">
              <wp:posOffset>3032125</wp:posOffset>
            </wp:positionH>
            <wp:positionV relativeFrom="paragraph">
              <wp:posOffset>14605</wp:posOffset>
            </wp:positionV>
            <wp:extent cx="2713990" cy="22352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9877" t="39178" r="39845" b="31123"/>
                    <a:stretch/>
                  </pic:blipFill>
                  <pic:spPr bwMode="auto">
                    <a:xfrm>
                      <a:off x="0" y="0"/>
                      <a:ext cx="2713990" cy="2235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E5B">
        <w:t>The first section of the questionnaire examined the intuitiveness of the gestures required to interact with the product.</w:t>
      </w:r>
      <w:r w:rsidR="00C80544">
        <w:t xml:space="preserve"> </w:t>
      </w:r>
    </w:p>
    <w:p w:rsidR="003B1A68" w:rsidRDefault="00E31100" w:rsidP="002B3870">
      <w:r>
        <w:rPr>
          <w:noProof/>
          <w:lang w:val="en-GB" w:eastAsia="en-GB"/>
        </w:rPr>
        <w:drawing>
          <wp:anchor distT="0" distB="0" distL="114300" distR="114300" simplePos="0" relativeHeight="251648000" behindDoc="1" locked="0" layoutInCell="1" allowOverlap="1" wp14:anchorId="45AD932C" wp14:editId="2EF3EA5C">
            <wp:simplePos x="0" y="0"/>
            <wp:positionH relativeFrom="column">
              <wp:posOffset>5715</wp:posOffset>
            </wp:positionH>
            <wp:positionV relativeFrom="paragraph">
              <wp:posOffset>2458085</wp:posOffset>
            </wp:positionV>
            <wp:extent cx="2590800" cy="2222500"/>
            <wp:effectExtent l="0" t="0" r="0" b="6350"/>
            <wp:wrapTight wrapText="bothSides">
              <wp:wrapPolygon edited="0">
                <wp:start x="0" y="0"/>
                <wp:lineTo x="0" y="21477"/>
                <wp:lineTo x="21441" y="21477"/>
                <wp:lineTo x="2144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7221" r="6739"/>
                    <a:stretch/>
                  </pic:blipFill>
                  <pic:spPr bwMode="auto">
                    <a:xfrm>
                      <a:off x="0" y="0"/>
                      <a:ext cx="2590800" cy="222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0544">
        <w:t xml:space="preserve">Whilst watching users interact with the product they used the open hand gesture without hesitation. This however may be due to </w:t>
      </w:r>
      <w:r w:rsidR="00E335B3">
        <w:t>users having previous exposure to a Kinect based interface.</w:t>
      </w:r>
      <w:r w:rsidR="00531365">
        <w:t xml:space="preserve"> Whilst navigating menus within Kinect powered games, an open hand is often used to move a curser about the screen.</w:t>
      </w:r>
      <w:r w:rsidR="00843EF2">
        <w:t xml:space="preserve"> </w:t>
      </w:r>
      <w:r w:rsidR="00834F3F">
        <w:t>This is reflected in the feedback with 60% of users whom had previously used the Kin</w:t>
      </w:r>
      <w:r w:rsidR="00197807">
        <w:t xml:space="preserve">ect finding the gesture </w:t>
      </w:r>
      <w:r w:rsidR="005B7987">
        <w:t>intuitive</w:t>
      </w:r>
      <w:r w:rsidR="00834F3F">
        <w:t>.</w:t>
      </w:r>
      <w:r w:rsidR="005B7987">
        <w:t xml:space="preserve"> It is interesting to note that 30% of people found the gesture non-intuitive of which two thirds of them had used a Kinect before; potentially indicating that the gesture is only intuitive to some due to it being the norm.</w:t>
      </w:r>
    </w:p>
    <w:p w:rsidR="00E31100" w:rsidRDefault="00493EA7" w:rsidP="002B3870">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w:t>
      </w:r>
      <w:r w:rsidR="00E31100">
        <w:t xml:space="preserve"> </w:t>
      </w:r>
      <w:r w:rsidR="0001326D">
        <w:t xml:space="preserve">However, with 70% of users finding it </w:t>
      </w:r>
      <w:r w:rsidR="009B1149">
        <w:t>intuitive</w:t>
      </w:r>
      <w:r w:rsidR="0001326D">
        <w:t xml:space="preserve"> initial feedback appeared positive</w:t>
      </w:r>
      <w:r w:rsidR="001E4EF5">
        <w:t>, but has room for improvement.</w:t>
      </w:r>
    </w:p>
    <w:p w:rsidR="00B038F5" w:rsidRDefault="00B038F5" w:rsidP="002B3870"/>
    <w:p w:rsidR="00CA3031" w:rsidRDefault="004206BD" w:rsidP="002B3870">
      <w:r>
        <w:t xml:space="preserve">The testing also allowed </w:t>
      </w:r>
      <w:r w:rsidR="00147BB1">
        <w:t>users to compare and contrast between the Kinect input and the keyboard and mouse.</w:t>
      </w:r>
      <w:r w:rsidR="009626D5">
        <w:t xml:space="preserve"> Instead of using the hand, the user can use the mouse to m</w:t>
      </w:r>
      <w:r w:rsidR="00CA3031">
        <w:t>ove the gizmo about the terrain,</w:t>
      </w:r>
      <w:r w:rsidR="009626D5">
        <w:t xml:space="preserve"> </w:t>
      </w:r>
      <w:r w:rsidR="00CA3031">
        <w:t>u</w:t>
      </w:r>
      <w:r w:rsidR="009626D5">
        <w:t>sing right click to raise the point under the gizmo.</w:t>
      </w:r>
    </w:p>
    <w:p w:rsidR="00B038F5" w:rsidRDefault="002D39EE" w:rsidP="002B3870">
      <w:r>
        <w:rPr>
          <w:noProof/>
          <w:lang w:val="en-GB" w:eastAsia="en-GB"/>
        </w:rPr>
        <w:drawing>
          <wp:anchor distT="0" distB="0" distL="114300" distR="114300" simplePos="0" relativeHeight="251649024" behindDoc="0" locked="0" layoutInCell="1" allowOverlap="1" wp14:anchorId="5E728A0F" wp14:editId="6B275BF4">
            <wp:simplePos x="0" y="0"/>
            <wp:positionH relativeFrom="column">
              <wp:posOffset>-10160</wp:posOffset>
            </wp:positionH>
            <wp:positionV relativeFrom="paragraph">
              <wp:posOffset>1905</wp:posOffset>
            </wp:positionV>
            <wp:extent cx="2481580" cy="1955800"/>
            <wp:effectExtent l="0" t="0" r="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158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E7F68">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8747B" w:rsidRDefault="00CC2891" w:rsidP="002B3870">
      <w:r>
        <w:rPr>
          <w:noProof/>
          <w:lang w:val="en-GB" w:eastAsia="en-GB"/>
        </w:rPr>
        <w:drawing>
          <wp:anchor distT="0" distB="0" distL="114300" distR="114300" simplePos="0" relativeHeight="251650048" behindDoc="0" locked="0" layoutInCell="1" allowOverlap="1" wp14:anchorId="5FFF9F2B" wp14:editId="6C8A144D">
            <wp:simplePos x="0" y="0"/>
            <wp:positionH relativeFrom="column">
              <wp:posOffset>-2584450</wp:posOffset>
            </wp:positionH>
            <wp:positionV relativeFrom="paragraph">
              <wp:posOffset>520700</wp:posOffset>
            </wp:positionV>
            <wp:extent cx="2470150" cy="1937385"/>
            <wp:effectExtent l="0" t="0" r="635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0150" cy="193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A4091E">
        <w:t>The more noticeable result occurred when asked which device they felt was more productive.</w:t>
      </w:r>
      <w:r>
        <w:t xml:space="preserve"> 80% of users found the keyboard and mouse more productive. </w:t>
      </w:r>
      <w:r w:rsidR="0018747B">
        <w:t>This most likely reflects the fact that the users are more used to the traditional input of the keyboard and mouse.</w:t>
      </w:r>
      <w:r w:rsidR="00512211">
        <w:t xml:space="preserv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0B4EB3" w:rsidRDefault="000B4EB3" w:rsidP="002B3870">
      <w:r>
        <w:t xml:space="preserve">Whilst observing the users it was </w:t>
      </w:r>
      <w:r w:rsidR="003D750B" w:rsidRPr="003D750B">
        <w:t xml:space="preserve">blatantly </w:t>
      </w:r>
      <w:r>
        <w:t>obvious that the traditional keyboard and mouse input was easier to use for the user. Allowing the user to create faster and more detailed terrain systems</w:t>
      </w:r>
      <w:r w:rsidR="003D750B">
        <w:t xml:space="preserve"> with the keyboard and mouse compared</w:t>
      </w:r>
      <w:r>
        <w:t xml:space="preserve"> with the Kinect.</w:t>
      </w:r>
    </w:p>
    <w:p w:rsidR="006B2FF0" w:rsidRDefault="00A12751" w:rsidP="006B2FF0">
      <w:pPr>
        <w:pStyle w:val="Heading3"/>
      </w:pPr>
      <w:r>
        <w:t>Suggested</w:t>
      </w:r>
      <w:r w:rsidR="006B2FF0">
        <w:t xml:space="preserve"> Gestures</w:t>
      </w:r>
    </w:p>
    <w:p w:rsidR="00CD586C" w:rsidRDefault="005A42CA" w:rsidP="002B3870">
      <w:r>
        <w:rPr>
          <w:noProof/>
          <w:lang w:val="en-GB" w:eastAsia="en-GB"/>
        </w:rPr>
        <mc:AlternateContent>
          <mc:Choice Requires="wps">
            <w:drawing>
              <wp:anchor distT="0" distB="0" distL="114300" distR="114300" simplePos="0" relativeHeight="251652096" behindDoc="0" locked="0" layoutInCell="1" allowOverlap="1" wp14:anchorId="0839CC75" wp14:editId="2C6548FF">
                <wp:simplePos x="0" y="0"/>
                <wp:positionH relativeFrom="column">
                  <wp:posOffset>2578100</wp:posOffset>
                </wp:positionH>
                <wp:positionV relativeFrom="paragraph">
                  <wp:posOffset>1674495</wp:posOffset>
                </wp:positionV>
                <wp:extent cx="337185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a:effectLst/>
                      </wps:spPr>
                      <wps:txbx>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9CC75" id="Text Box 17" o:spid="_x0000_s1029" type="#_x0000_t202" style="position:absolute;margin-left:203pt;margin-top:131.85pt;width:26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" stroked="f">
                <v:textbox style="mso-fit-shape-to-text:t" inset="0,0,0,0">
                  <w:txbxContent>
                    <w:p w:rsidR="00BF4DDC" w:rsidRPr="005A42CA" w:rsidRDefault="00BF4DDC" w:rsidP="005A42CA">
                      <w:pPr>
                        <w:pStyle w:val="Caption"/>
                        <w:jc w:val="center"/>
                        <w:rPr>
                          <w:noProof/>
                          <w:sz w:val="16"/>
                        </w:rPr>
                      </w:pPr>
                      <w:r w:rsidRPr="005A42CA">
                        <w:rPr>
                          <w:sz w:val="16"/>
                        </w:rPr>
                        <w:t xml:space="preserve">Figure </w:t>
                      </w:r>
                      <w:r w:rsidRPr="005A42CA">
                        <w:rPr>
                          <w:sz w:val="16"/>
                        </w:rPr>
                        <w:fldChar w:fldCharType="begin"/>
                      </w:r>
                      <w:r w:rsidRPr="005A42CA">
                        <w:rPr>
                          <w:sz w:val="16"/>
                        </w:rPr>
                        <w:instrText xml:space="preserve"> SEQ Figure \* ARABIC </w:instrText>
                      </w:r>
                      <w:r w:rsidRPr="005A42CA">
                        <w:rPr>
                          <w:sz w:val="16"/>
                        </w:rPr>
                        <w:fldChar w:fldCharType="separate"/>
                      </w:r>
                      <w:r>
                        <w:rPr>
                          <w:noProof/>
                          <w:sz w:val="16"/>
                        </w:rPr>
                        <w:t>4</w:t>
                      </w:r>
                      <w:r w:rsidRPr="005A42CA">
                        <w:rPr>
                          <w:sz w:val="16"/>
                        </w:rPr>
                        <w:fldChar w:fldCharType="end"/>
                      </w:r>
                      <w:r w:rsidRPr="005A42CA">
                        <w:rPr>
                          <w:sz w:val="16"/>
                        </w:rPr>
                        <w:t>: Suggested Hand Gestures</w:t>
                      </w:r>
                    </w:p>
                  </w:txbxContent>
                </v:textbox>
                <w10:wrap type="square"/>
              </v:shape>
            </w:pict>
          </mc:Fallback>
        </mc:AlternateContent>
      </w:r>
      <w:r>
        <w:rPr>
          <w:noProof/>
          <w:lang w:val="en-GB" w:eastAsia="en-GB"/>
        </w:rPr>
        <w:drawing>
          <wp:anchor distT="0" distB="0" distL="114300" distR="114300" simplePos="0" relativeHeight="251651072" behindDoc="0" locked="0" layoutInCell="1" allowOverlap="1" wp14:anchorId="44AE23B8" wp14:editId="679D35D0">
            <wp:simplePos x="0" y="0"/>
            <wp:positionH relativeFrom="column">
              <wp:posOffset>2578100</wp:posOffset>
            </wp:positionH>
            <wp:positionV relativeFrom="paragraph">
              <wp:posOffset>12065</wp:posOffset>
            </wp:positionV>
            <wp:extent cx="3371850" cy="16052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D016E">
        <w:t xml:space="preserve">Finally, the questionnaire asked what other types of hand gestures could be used for traversing </w:t>
      </w:r>
      <w:r w:rsidR="003F0361">
        <w:t xml:space="preserve">and deforming </w:t>
      </w:r>
      <w:r w:rsidR="00AD016E">
        <w:t xml:space="preserve">the terrain. </w:t>
      </w:r>
      <w:r w:rsidR="00D65FEE">
        <w:t xml:space="preserve">The sensible and more popular suggestions can be seen in the chart </w:t>
      </w:r>
      <w:r w:rsidR="004D364D">
        <w:t xml:space="preserve">to the side </w:t>
      </w:r>
      <w:r w:rsidR="00D65FEE">
        <w:t xml:space="preserve">[Figure 4]. It was suggested that the open hand should pan the camera, then to transform the gizmo a single finger should </w:t>
      </w:r>
      <w:r w:rsidR="00D65FEE">
        <w:lastRenderedPageBreak/>
        <w:t>be user. This in theory would allow easier traversal of the full terrain system.</w:t>
      </w:r>
    </w:p>
    <w:p w:rsidR="0093481D" w:rsidRDefault="0093481D" w:rsidP="002B3870">
      <w:r>
        <w:t xml:space="preserve">The other notable suggestion is the use of two hands. This was something originally proposed by Terry Greer at Blitz Games Studios whilst talking about the concept. However, </w:t>
      </w:r>
      <w:r w:rsidR="0090372A">
        <w:t>all of my</w:t>
      </w:r>
      <w:r>
        <w:t xml:space="preserve"> research into hand detection using the Kinect had little to</w:t>
      </w:r>
      <w:r w:rsidR="0090372A">
        <w:t>o</w:t>
      </w:r>
      <w:r>
        <w:t xml:space="preserve"> </w:t>
      </w:r>
      <w:r w:rsidR="0090372A">
        <w:t>no</w:t>
      </w:r>
      <w:r>
        <w:t xml:space="preserve"> success in accurately capturing both hands.</w:t>
      </w:r>
      <w:r w:rsidR="0090372A">
        <w:t xml:space="preserve"> For this reason I did not attempt to implement multi-hand detection. </w:t>
      </w:r>
    </w:p>
    <w:p w:rsidR="00AD016E" w:rsidRDefault="00AD016E" w:rsidP="002B3870"/>
    <w:p w:rsidR="004F552E" w:rsidRDefault="004F552E" w:rsidP="002B3870"/>
    <w:p w:rsidR="004F552E" w:rsidRDefault="004F552E" w:rsidP="002B3870"/>
    <w:p w:rsidR="004F552E" w:rsidRDefault="004F552E" w:rsidP="002B3870"/>
    <w:p w:rsidR="009B1149" w:rsidRDefault="009B1149" w:rsidP="002B3870"/>
    <w:p w:rsidR="00740DE2" w:rsidRDefault="00740DE2" w:rsidP="002B3870"/>
    <w:p w:rsidR="00B05CEC" w:rsidRDefault="00B05CEC" w:rsidP="002B3870"/>
    <w:p w:rsidR="00A02CF4" w:rsidRPr="002B3870" w:rsidRDefault="00A02CF4" w:rsidP="002B3870"/>
    <w:p w:rsidR="00AA7332" w:rsidRPr="00AA7332" w:rsidRDefault="00AA7332" w:rsidP="00AA733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364F8B" w:rsidRDefault="00364F8B" w:rsidP="00B17B12"/>
    <w:p w:rsidR="00514985" w:rsidRPr="00B17B12" w:rsidRDefault="00514985" w:rsidP="00B17B12"/>
    <w:p w:rsidR="0040572A" w:rsidRPr="0040572A" w:rsidRDefault="0040572A" w:rsidP="0040572A"/>
    <w:p w:rsidR="00412BA5" w:rsidRDefault="00412BA5" w:rsidP="004F7F69">
      <w:pPr>
        <w:jc w:val="both"/>
      </w:pPr>
    </w:p>
    <w:p w:rsidR="00C32D52" w:rsidRDefault="00C32D52" w:rsidP="00C32D52">
      <w:pPr>
        <w:jc w:val="both"/>
      </w:pPr>
    </w:p>
    <w:p w:rsidR="00C32D52" w:rsidRDefault="00C32D52" w:rsidP="00C32D52">
      <w:pPr>
        <w:pStyle w:val="Heading2"/>
      </w:pPr>
      <w:r w:rsidRPr="00C32D52">
        <w:t>Reevaluating the Design and Implementing Voice Commands</w:t>
      </w:r>
    </w:p>
    <w:p w:rsidR="00C32D52" w:rsidRDefault="00F835A3" w:rsidP="006027F3">
      <w:pPr>
        <w:jc w:val="both"/>
      </w:pPr>
      <w:r>
        <w:t>The first test stage suggested that the users wanted more hand based gestures to perform different actions. As the initial implementation didn’t properly detect the users’ hand(s) this is what will be implemented next.</w:t>
      </w:r>
    </w:p>
    <w:p w:rsidR="00954B82" w:rsidRDefault="00954B82" w:rsidP="00954B82">
      <w:pPr>
        <w:pStyle w:val="Heading3"/>
      </w:pPr>
      <w:r>
        <w:t>Edge Detection</w:t>
      </w:r>
    </w:p>
    <w:p w:rsidR="00F6198A" w:rsidRDefault="00E86FFD" w:rsidP="006027F3">
      <w:pPr>
        <w:jc w:val="both"/>
      </w:pPr>
      <w:r>
        <w:rPr>
          <w:noProof/>
          <w:lang w:val="en-GB" w:eastAsia="en-GB"/>
        </w:rPr>
        <mc:AlternateContent>
          <mc:Choice Requires="wps">
            <w:drawing>
              <wp:anchor distT="0" distB="0" distL="114300" distR="114300" simplePos="0" relativeHeight="251656192" behindDoc="0" locked="0" layoutInCell="1" allowOverlap="1" wp14:anchorId="152662F4" wp14:editId="7CAEDDD0">
                <wp:simplePos x="0" y="0"/>
                <wp:positionH relativeFrom="column">
                  <wp:posOffset>3298825</wp:posOffset>
                </wp:positionH>
                <wp:positionV relativeFrom="paragraph">
                  <wp:posOffset>1494155</wp:posOffset>
                </wp:positionV>
                <wp:extent cx="267271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672715" cy="635"/>
                        </a:xfrm>
                        <a:prstGeom prst="rect">
                          <a:avLst/>
                        </a:prstGeom>
                        <a:solidFill>
                          <a:prstClr val="white"/>
                        </a:solidFill>
                        <a:ln>
                          <a:noFill/>
                        </a:ln>
                        <a:effectLst/>
                      </wps:spPr>
                      <wps:txbx>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Sobel Edge Detection Masks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662F4" id="Text Box 11" o:spid="_x0000_s1030" type="#_x0000_t202" style="position:absolute;left:0;text-align:left;margin-left:259.75pt;margin-top:117.65pt;width:21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" stroked="f">
                <v:textbox style="mso-fit-shape-to-text:t" inset="0,0,0,0">
                  <w:txbxContent>
                    <w:p w:rsidR="00BF4DDC" w:rsidRPr="0087234F" w:rsidRDefault="00BF4DDC" w:rsidP="0087234F">
                      <w:pPr>
                        <w:pStyle w:val="Caption"/>
                        <w:jc w:val="center"/>
                        <w:rPr>
                          <w:noProof/>
                          <w:sz w:val="16"/>
                        </w:rPr>
                      </w:pPr>
                      <w:r w:rsidRPr="0087234F">
                        <w:rPr>
                          <w:sz w:val="16"/>
                        </w:rPr>
                        <w:t xml:space="preserve">Figure </w:t>
                      </w:r>
                      <w:r w:rsidRPr="0087234F">
                        <w:rPr>
                          <w:sz w:val="16"/>
                        </w:rPr>
                        <w:fldChar w:fldCharType="begin"/>
                      </w:r>
                      <w:r w:rsidRPr="0087234F">
                        <w:rPr>
                          <w:sz w:val="16"/>
                        </w:rPr>
                        <w:instrText xml:space="preserve"> SEQ Figure \* ARABIC </w:instrText>
                      </w:r>
                      <w:r w:rsidRPr="0087234F">
                        <w:rPr>
                          <w:sz w:val="16"/>
                        </w:rPr>
                        <w:fldChar w:fldCharType="separate"/>
                      </w:r>
                      <w:r>
                        <w:rPr>
                          <w:noProof/>
                          <w:sz w:val="16"/>
                        </w:rPr>
                        <w:t>5</w:t>
                      </w:r>
                      <w:r w:rsidRPr="0087234F">
                        <w:rPr>
                          <w:sz w:val="16"/>
                        </w:rPr>
                        <w:fldChar w:fldCharType="end"/>
                      </w:r>
                      <w:r w:rsidRPr="0087234F">
                        <w:rPr>
                          <w:sz w:val="16"/>
                        </w:rPr>
                        <w:t>: Sobel Edge Detection Masks</w:t>
                      </w:r>
                    </w:p>
                  </w:txbxContent>
                </v:textbox>
                <w10:wrap type="square"/>
              </v:shape>
            </w:pict>
          </mc:Fallback>
        </mc:AlternateContent>
      </w:r>
      <w:r w:rsidR="0087234F">
        <w:rPr>
          <w:noProof/>
          <w:lang w:val="en-GB" w:eastAsia="en-GB"/>
        </w:rPr>
        <w:drawing>
          <wp:anchor distT="0" distB="0" distL="114300" distR="114300" simplePos="0" relativeHeight="251654144" behindDoc="0" locked="0" layoutInCell="1" allowOverlap="1" wp14:anchorId="5B807716" wp14:editId="6A6570DD">
            <wp:simplePos x="0" y="0"/>
            <wp:positionH relativeFrom="column">
              <wp:posOffset>3285490</wp:posOffset>
            </wp:positionH>
            <wp:positionV relativeFrom="paragraph">
              <wp:posOffset>230505</wp:posOffset>
            </wp:positionV>
            <wp:extent cx="2672715" cy="1289050"/>
            <wp:effectExtent l="0" t="0" r="0" b="6350"/>
            <wp:wrapSquare wrapText="bothSides"/>
            <wp:docPr id="9" name="Picture 9" descr="http://dasl.mem.drexel.edu/alumni/bGreen/www.pages.drexel.edu/_weg22/mask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sl.mem.drexel.edu/alumni/bGreen/www.pages.drexel.edu/_weg22/mask_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2715" cy="128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A59B1">
        <w:t>Loosely f</w:t>
      </w:r>
      <w:r w:rsidR="00B9231C">
        <w:t xml:space="preserve">ollowing Du and To’s method </w:t>
      </w:r>
      <w:r w:rsidR="00594209">
        <w:t xml:space="preserve">I plan to filter the sampled area to find the counters of the hand. To do such I will use </w:t>
      </w:r>
      <w:r w:rsidR="00F152F5">
        <w:t>Sobel’s edge detection filter [11].</w:t>
      </w:r>
      <w:r w:rsidR="00C90C3D">
        <w:t xml:space="preserve"> </w:t>
      </w:r>
      <w:r w:rsidR="006027F3">
        <w:t xml:space="preserve">The Sobel filter performs a two dimensional spatial gradient measurement on an image. </w:t>
      </w:r>
      <w:r w:rsidR="0046473F">
        <w:t>The Sobel edge detection filter uses a pair of 3x3 convolution masks, one which estimates the gradient in the x-direction and another which estimates the gradient in the y-direction.</w:t>
      </w:r>
      <w:r>
        <w:t xml:space="preserve"> The masks can be seen in figure 5.</w:t>
      </w:r>
      <w:r w:rsidR="00954B82">
        <w:t xml:space="preserve"> The magnitude of the gradient can then be calculated using the following equation; </w:t>
      </w:r>
      <m:oMath>
        <m:d>
          <m:dPr>
            <m:begChr m:val="|"/>
            <m:endChr m:val="|"/>
            <m:ctrlPr>
              <w:rPr>
                <w:rFonts w:ascii="Cambria Math" w:hAnsi="Cambria Math"/>
                <w:i/>
              </w:rPr>
            </m:ctrlPr>
          </m:dPr>
          <m:e>
            <m:r>
              <w:rPr>
                <w:rFonts w:ascii="Cambria Math" w:hAnsi="Cambria Math"/>
              </w:rPr>
              <m:t>G</m:t>
            </m:r>
          </m:e>
        </m:d>
        <m:r>
          <w:rPr>
            <w:rFonts w:ascii="Cambria Math" w:hAnsi="Cambria Math"/>
          </w:rPr>
          <m:t>= √(G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+G</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oMath>
      <w:r w:rsidR="00954B82">
        <w:t>.</w:t>
      </w:r>
    </w:p>
    <w:p w:rsidR="00954B82" w:rsidRDefault="00954B82" w:rsidP="00954B82">
      <w:pPr>
        <w:pStyle w:val="Heading3"/>
      </w:pPr>
      <w:r>
        <w:t>Dynamic Deformable Template Models</w:t>
      </w:r>
    </w:p>
    <w:p w:rsidR="00E86FFD" w:rsidRDefault="005D03B0" w:rsidP="006027F3">
      <w:pPr>
        <w:jc w:val="both"/>
      </w:pPr>
      <w:r>
        <w:rPr>
          <w:noProof/>
          <w:lang w:val="en-GB" w:eastAsia="en-GB"/>
        </w:rPr>
        <mc:AlternateContent>
          <mc:Choice Requires="wps">
            <w:drawing>
              <wp:anchor distT="0" distB="0" distL="114300" distR="114300" simplePos="0" relativeHeight="251657216" behindDoc="0" locked="0" layoutInCell="1" allowOverlap="1" wp14:anchorId="50A7C160" wp14:editId="4EB259B7">
                <wp:simplePos x="0" y="0"/>
                <wp:positionH relativeFrom="column">
                  <wp:posOffset>2959100</wp:posOffset>
                </wp:positionH>
                <wp:positionV relativeFrom="paragraph">
                  <wp:posOffset>2977515</wp:posOffset>
                </wp:positionV>
                <wp:extent cx="3066415" cy="635"/>
                <wp:effectExtent l="0" t="0" r="635" b="0"/>
                <wp:wrapSquare wrapText="bothSides"/>
                <wp:docPr id="13" name="Text Box 13"/>
                <wp:cNvGraphicFramePr/>
                <a:graphic xmlns:a="http://schemas.openxmlformats.org/drawingml/2006/main">
                  <a:graphicData uri="http://schemas.microsoft.com/office/word/2010/wordprocessingShape">
                    <wps:wsp>
                      <wps:cNvSpPr txBox="1"/>
                      <wps:spPr>
                        <a:xfrm>
                          <a:off x="0" y="0"/>
                          <a:ext cx="3066415" cy="635"/>
                        </a:xfrm>
                        <a:prstGeom prst="rect">
                          <a:avLst/>
                        </a:prstGeom>
                        <a:solidFill>
                          <a:prstClr val="white"/>
                        </a:solidFill>
                        <a:ln>
                          <a:noFill/>
                        </a:ln>
                        <a:effectLst/>
                      </wps:spPr>
                      <wps:txbx>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A7C160" id="Text Box 13" o:spid="_x0000_s1031" type="#_x0000_t202" style="position:absolute;left:0;text-align:left;margin-left:233pt;margin-top:234.45pt;width:241.4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" stroked="f">
                <v:textbox style="mso-fit-shape-to-text:t" inset="0,0,0,0">
                  <w:txbxContent>
                    <w:p w:rsidR="00BF4DDC" w:rsidRPr="00DD16FF" w:rsidRDefault="00BF4DDC" w:rsidP="00DD16FF">
                      <w:pPr>
                        <w:pStyle w:val="Caption"/>
                        <w:jc w:val="center"/>
                        <w:rPr>
                          <w:noProof/>
                          <w:sz w:val="16"/>
                        </w:rPr>
                      </w:pPr>
                      <w:r w:rsidRPr="00DD16FF">
                        <w:rPr>
                          <w:sz w:val="16"/>
                        </w:rPr>
                        <w:t xml:space="preserve">Figure </w:t>
                      </w:r>
                      <w:r w:rsidRPr="00DD16FF">
                        <w:rPr>
                          <w:sz w:val="16"/>
                        </w:rPr>
                        <w:fldChar w:fldCharType="begin"/>
                      </w:r>
                      <w:r w:rsidRPr="00DD16FF">
                        <w:rPr>
                          <w:sz w:val="16"/>
                        </w:rPr>
                        <w:instrText xml:space="preserve"> SEQ Figure \* ARABIC </w:instrText>
                      </w:r>
                      <w:r w:rsidRPr="00DD16FF">
                        <w:rPr>
                          <w:sz w:val="16"/>
                        </w:rPr>
                        <w:fldChar w:fldCharType="separate"/>
                      </w:r>
                      <w:r>
                        <w:rPr>
                          <w:noProof/>
                          <w:sz w:val="16"/>
                        </w:rPr>
                        <w:t>6</w:t>
                      </w:r>
                      <w:r w:rsidRPr="00DD16FF">
                        <w:rPr>
                          <w:sz w:val="16"/>
                        </w:rPr>
                        <w:fldChar w:fldCharType="end"/>
                      </w:r>
                      <w:r w:rsidRPr="00DD16FF">
                        <w:rPr>
                          <w:sz w:val="16"/>
                        </w:rPr>
                        <w:t>: Open Hand DDTM</w:t>
                      </w:r>
                    </w:p>
                  </w:txbxContent>
                </v:textbox>
                <w10:wrap type="square"/>
              </v:shape>
            </w:pict>
          </mc:Fallback>
        </mc:AlternateContent>
      </w:r>
      <w:r>
        <w:rPr>
          <w:noProof/>
          <w:lang w:val="en-GB" w:eastAsia="en-GB"/>
        </w:rPr>
        <w:drawing>
          <wp:anchor distT="0" distB="0" distL="114300" distR="114300" simplePos="0" relativeHeight="251655168" behindDoc="0" locked="0" layoutInCell="1" allowOverlap="1" wp14:anchorId="2B289327" wp14:editId="4EA2188F">
            <wp:simplePos x="0" y="0"/>
            <wp:positionH relativeFrom="column">
              <wp:posOffset>2959100</wp:posOffset>
            </wp:positionH>
            <wp:positionV relativeFrom="paragraph">
              <wp:posOffset>1282065</wp:posOffset>
            </wp:positionV>
            <wp:extent cx="3066415" cy="1701800"/>
            <wp:effectExtent l="0" t="0" r="635" b="0"/>
            <wp:wrapSquare wrapText="bothSides"/>
            <wp:docPr id="8" name="Picture 8" descr="http://i.imgur.com/JvbaK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imgur.com/JvbaKX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6415" cy="170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51D63">
        <w:t xml:space="preserve">To find the gestures themselves I will use dynamic deformable template models (DDTMs). </w:t>
      </w:r>
      <w:r w:rsidR="001D39CA">
        <w:t xml:space="preserve">DDTMs are a subset of DTMs (deformable template models). A DTM is a collection of points and colours which can be used to identify shapes and objects. The basic principle is that given a source (center) point and </w:t>
      </w:r>
      <m:oMath>
        <m:r>
          <w:rPr>
            <w:rFonts w:ascii="Cambria Math" w:hAnsi="Cambria Math"/>
          </w:rPr>
          <m:t>n</m:t>
        </m:r>
      </m:oMath>
      <w:r w:rsidR="001D39CA">
        <w:t xml:space="preserve"> points of data points a normalized shape can be found. A source point in a DTM contains three values; position</w:t>
      </w:r>
      <w:r w:rsidR="004240CC">
        <w:t xml:space="preserve"> (vector2)</w:t>
      </w:r>
      <w:r w:rsidR="001D39CA">
        <w:t>, colour</w:t>
      </w:r>
      <w:r w:rsidR="004240CC">
        <w:t xml:space="preserve"> (vector3)</w:t>
      </w:r>
      <w:r w:rsidR="001D39CA">
        <w:t xml:space="preserve"> and colour tolerance</w:t>
      </w:r>
      <w:r w:rsidR="004240CC">
        <w:t xml:space="preserve"> (integer)</w:t>
      </w:r>
      <w:r w:rsidR="001D39CA">
        <w:t>.</w:t>
      </w:r>
      <w:r w:rsidR="004240CC">
        <w:t xml:space="preserve"> </w:t>
      </w:r>
      <w:r w:rsidR="00542F7C">
        <w:t xml:space="preserve">The bounds of the data points </w:t>
      </w:r>
      <w:r w:rsidR="002D2CD3">
        <w:t>are</w:t>
      </w:r>
      <w:r w:rsidR="00542F7C">
        <w:t xml:space="preserve"> also stored. The DTM mask then scans over an image, failing if the source point fails a colour comparison and also fails if anyone of the data points</w:t>
      </w:r>
      <w:r w:rsidR="001D39CA">
        <w:t xml:space="preserve"> </w:t>
      </w:r>
      <w:r w:rsidR="00542F7C">
        <w:t xml:space="preserve">fails a colour comparison. </w:t>
      </w:r>
      <w:r w:rsidR="00173B0D">
        <w:t xml:space="preserve">A DDTM stores and additional value per data point, a position tolerance. Along with this a DDTM can be rotated meaning the image does </w:t>
      </w:r>
      <w:r w:rsidR="00F8464B">
        <w:t>not need to be norma</w:t>
      </w:r>
      <w:r w:rsidR="00DD16FF">
        <w:t xml:space="preserve">lized prior to being processed. The positional variance allows the same mask to be use even when variations in the sample image exist, making DDTMs a good solution for detecting hands, as </w:t>
      </w:r>
      <w:r w:rsidR="00E93655">
        <w:t>constantly</w:t>
      </w:r>
      <w:r w:rsidR="00DD16FF">
        <w:t xml:space="preserve"> generating the same ha</w:t>
      </w:r>
      <w:r>
        <w:t>nd shape for a user is unlikely</w:t>
      </w:r>
      <w:r w:rsidR="00DD16FF">
        <w:t xml:space="preserve"> </w:t>
      </w:r>
      <w:r>
        <w:t>and also</w:t>
      </w:r>
      <w:r w:rsidR="00DD16FF">
        <w:t xml:space="preserve"> this allows for differences in hand shape and size per user.</w:t>
      </w:r>
    </w:p>
    <w:p w:rsidR="00E93655" w:rsidRDefault="00E93655" w:rsidP="006027F3">
      <w:pPr>
        <w:jc w:val="both"/>
      </w:pPr>
    </w:p>
    <w:p w:rsidR="00F835A3" w:rsidRDefault="002E19DB" w:rsidP="00DD5D6A">
      <w:pPr>
        <w:pStyle w:val="Heading3"/>
        <w:jc w:val="both"/>
      </w:pPr>
      <w:r>
        <w:t>Point, Pan and Apply</w:t>
      </w:r>
    </w:p>
    <w:p w:rsidR="00D82E95" w:rsidRDefault="00D82E95" w:rsidP="00DD5D6A">
      <w:pPr>
        <w:jc w:val="both"/>
      </w:pPr>
      <w:r>
        <w:rPr>
          <w:noProof/>
          <w:lang w:val="en-GB" w:eastAsia="en-GB"/>
        </w:rPr>
        <w:drawing>
          <wp:anchor distT="0" distB="0" distL="114300" distR="114300" simplePos="0" relativeHeight="251660288" behindDoc="0" locked="0" layoutInCell="1" allowOverlap="1" wp14:anchorId="3B94F42D" wp14:editId="5C682E19">
            <wp:simplePos x="0" y="0"/>
            <wp:positionH relativeFrom="column">
              <wp:posOffset>3038475</wp:posOffset>
            </wp:positionH>
            <wp:positionV relativeFrom="paragraph">
              <wp:posOffset>2462530</wp:posOffset>
            </wp:positionV>
            <wp:extent cx="2999740" cy="18923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9740" cy="189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rPr>
          <w:noProof/>
          <w:lang w:val="en-GB" w:eastAsia="en-GB"/>
        </w:rPr>
        <mc:AlternateContent>
          <mc:Choice Requires="wps">
            <w:drawing>
              <wp:anchor distT="0" distB="0" distL="114300" distR="114300" simplePos="0" relativeHeight="251659264" behindDoc="0" locked="0" layoutInCell="1" allowOverlap="1" wp14:anchorId="23BD676D" wp14:editId="34357B1E">
                <wp:simplePos x="0" y="0"/>
                <wp:positionH relativeFrom="column">
                  <wp:posOffset>2978150</wp:posOffset>
                </wp:positionH>
                <wp:positionV relativeFrom="paragraph">
                  <wp:posOffset>1052830</wp:posOffset>
                </wp:positionV>
                <wp:extent cx="3105150" cy="2921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105150" cy="292100"/>
                        </a:xfrm>
                        <a:prstGeom prst="rect">
                          <a:avLst/>
                        </a:prstGeom>
                        <a:solidFill>
                          <a:prstClr val="white"/>
                        </a:solidFill>
                        <a:ln>
                          <a:noFill/>
                        </a:ln>
                        <a:effectLst/>
                      </wps:spPr>
                      <wps:txbx>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D676D" id="Text Box 22" o:spid="_x0000_s1032" type="#_x0000_t202" style="position:absolute;left:0;text-align:left;margin-left:234.5pt;margin-top:82.9pt;width:244.5pt;height: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" stroked="f">
                <v:textbox inset="0,0,0,0">
                  <w:txbxContent>
                    <w:p w:rsidR="00BF4DDC" w:rsidRPr="00AA7E7B" w:rsidRDefault="00BF4DDC" w:rsidP="00AA7E7B">
                      <w:pPr>
                        <w:pStyle w:val="Caption"/>
                        <w:jc w:val="center"/>
                        <w:rPr>
                          <w:noProof/>
                          <w:sz w:val="16"/>
                        </w:rPr>
                      </w:pPr>
                      <w:r w:rsidRPr="00AA7E7B">
                        <w:rPr>
                          <w:sz w:val="16"/>
                        </w:rPr>
                        <w:t xml:space="preserve">Figure </w:t>
                      </w:r>
                      <w:r w:rsidRPr="00AA7E7B">
                        <w:rPr>
                          <w:sz w:val="16"/>
                        </w:rPr>
                        <w:fldChar w:fldCharType="begin"/>
                      </w:r>
                      <w:r w:rsidRPr="00AA7E7B">
                        <w:rPr>
                          <w:sz w:val="16"/>
                        </w:rPr>
                        <w:instrText xml:space="preserve"> SEQ Figure \* ARABIC </w:instrText>
                      </w:r>
                      <w:r w:rsidRPr="00AA7E7B">
                        <w:rPr>
                          <w:sz w:val="16"/>
                        </w:rPr>
                        <w:fldChar w:fldCharType="separate"/>
                      </w:r>
                      <w:r>
                        <w:rPr>
                          <w:noProof/>
                          <w:sz w:val="16"/>
                        </w:rPr>
                        <w:t>7</w:t>
                      </w:r>
                      <w:r w:rsidRPr="00AA7E7B">
                        <w:rPr>
                          <w:sz w:val="16"/>
                        </w:rPr>
                        <w:fldChar w:fldCharType="end"/>
                      </w:r>
                      <w:r w:rsidRPr="00AA7E7B">
                        <w:rPr>
                          <w:sz w:val="16"/>
                        </w:rPr>
                        <w:t>: Point (left), Pan (center), Apply (right)</w:t>
                      </w:r>
                    </w:p>
                  </w:txbxContent>
                </v:textbox>
                <w10:wrap type="square"/>
              </v:shape>
            </w:pict>
          </mc:Fallback>
        </mc:AlternateContent>
      </w:r>
      <w:r w:rsidR="00AA7E7B">
        <w:rPr>
          <w:noProof/>
          <w:lang w:val="en-GB" w:eastAsia="en-GB"/>
        </w:rPr>
        <w:drawing>
          <wp:anchor distT="0" distB="0" distL="114300" distR="114300" simplePos="0" relativeHeight="251658240" behindDoc="0" locked="0" layoutInCell="1" allowOverlap="1" wp14:anchorId="02C1026C" wp14:editId="41869884">
            <wp:simplePos x="0" y="0"/>
            <wp:positionH relativeFrom="column">
              <wp:posOffset>2978150</wp:posOffset>
            </wp:positionH>
            <wp:positionV relativeFrom="paragraph">
              <wp:posOffset>30480</wp:posOffset>
            </wp:positionV>
            <wp:extent cx="3105150" cy="103505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A7E7B">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w:t>
      </w:r>
      <w:r w:rsidR="00912764">
        <w:t xml:space="preserve">extremely </w:t>
      </w:r>
      <w:r w:rsidR="00AA7E7B">
        <w:t xml:space="preserve">accurately, however computational time was astronomical. The sampling of the 640x480 </w:t>
      </w:r>
      <w:r w:rsidR="003142B0">
        <w:t xml:space="preserve">depth </w:t>
      </w:r>
      <w:r w:rsidR="00AA7E7B">
        <w:t>image, Sobel edge detection and DDTM gesture detection</w:t>
      </w:r>
      <w:r w:rsidR="00AE6F1B">
        <w:t xml:space="preserve"> is being performed on the CPU, crippling the Kinect processing thread.</w:t>
      </w:r>
      <w:r w:rsidR="007A315E">
        <w:t xml:space="preserve"> </w:t>
      </w:r>
    </w:p>
    <w:p w:rsidR="00D311D4" w:rsidRDefault="00D82E95" w:rsidP="00DD5D6A">
      <w:pPr>
        <w:jc w:val="both"/>
      </w:pPr>
      <w:r>
        <w:rPr>
          <w:noProof/>
          <w:lang w:val="en-GB" w:eastAsia="en-GB"/>
        </w:rPr>
        <mc:AlternateContent>
          <mc:Choice Requires="wps">
            <w:drawing>
              <wp:anchor distT="0" distB="0" distL="114300" distR="114300" simplePos="0" relativeHeight="251663360" behindDoc="0" locked="0" layoutInCell="1" allowOverlap="1" wp14:anchorId="6395CB08" wp14:editId="049AE2E7">
                <wp:simplePos x="0" y="0"/>
                <wp:positionH relativeFrom="column">
                  <wp:posOffset>3038475</wp:posOffset>
                </wp:positionH>
                <wp:positionV relativeFrom="paragraph">
                  <wp:posOffset>1851025</wp:posOffset>
                </wp:positionV>
                <wp:extent cx="299974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5CB08" id="Text Box 27" o:spid="_x0000_s1033" type="#_x0000_t202" style="position:absolute;left:0;text-align:left;margin-left:239.25pt;margin-top:145.75pt;width:23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Pr>
                          <w:sz w:val="16"/>
                        </w:rPr>
                        <w:t>9</w:t>
                      </w:r>
                      <w:r w:rsidRPr="00D82E95">
                        <w:rPr>
                          <w:sz w:val="16"/>
                        </w:rPr>
                        <w:t>: Gesture Detection Accuracy Relative to Position Tolerance</w:t>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4FF6819" wp14:editId="1549590E">
                <wp:simplePos x="0" y="0"/>
                <wp:positionH relativeFrom="column">
                  <wp:posOffset>-114300</wp:posOffset>
                </wp:positionH>
                <wp:positionV relativeFrom="paragraph">
                  <wp:posOffset>1851025</wp:posOffset>
                </wp:positionV>
                <wp:extent cx="3041650" cy="635"/>
                <wp:effectExtent l="0" t="0" r="6350" b="0"/>
                <wp:wrapSquare wrapText="bothSides"/>
                <wp:docPr id="26" name="Text Box 26"/>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a:effectLst/>
                      </wps:spPr>
                      <wps:txbx>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FF6819" id="Text Box 26" o:spid="_x0000_s1034" type="#_x0000_t202" style="position:absolute;left:0;text-align:left;margin-left:-9pt;margin-top:145.75pt;width:23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" stroked="f">
                <v:textbox style="mso-fit-shape-to-text:t" inset="0,0,0,0">
                  <w:txbxContent>
                    <w:p w:rsidR="00BF4DDC" w:rsidRPr="00D82E95" w:rsidRDefault="00BF4DDC" w:rsidP="00D82E95">
                      <w:pPr>
                        <w:pStyle w:val="Caption"/>
                        <w:jc w:val="center"/>
                        <w:rPr>
                          <w:noProof/>
                          <w:sz w:val="16"/>
                        </w:rPr>
                      </w:pPr>
                      <w:r w:rsidRPr="00D82E95">
                        <w:rPr>
                          <w:sz w:val="16"/>
                        </w:rPr>
                        <w:t xml:space="preserve">Figure </w:t>
                      </w:r>
                      <w:r w:rsidRPr="00D82E95">
                        <w:rPr>
                          <w:sz w:val="16"/>
                        </w:rPr>
                        <w:fldChar w:fldCharType="begin"/>
                      </w:r>
                      <w:r w:rsidRPr="00D82E95">
                        <w:rPr>
                          <w:sz w:val="16"/>
                        </w:rPr>
                        <w:instrText xml:space="preserve"> SEQ Figure \* ARABIC </w:instrText>
                      </w:r>
                      <w:r w:rsidRPr="00D82E95">
                        <w:rPr>
                          <w:sz w:val="16"/>
                        </w:rPr>
                        <w:fldChar w:fldCharType="separate"/>
                      </w:r>
                      <w:r>
                        <w:rPr>
                          <w:noProof/>
                          <w:sz w:val="16"/>
                        </w:rPr>
                        <w:t>8</w:t>
                      </w:r>
                      <w:r w:rsidRPr="00D82E95">
                        <w:rPr>
                          <w:sz w:val="16"/>
                        </w:rPr>
                        <w:fldChar w:fldCharType="end"/>
                      </w:r>
                      <w:r w:rsidRPr="00D82E95">
                        <w:rPr>
                          <w:sz w:val="16"/>
                        </w:rPr>
                        <w:t xml:space="preserve">: Processing </w:t>
                      </w:r>
                      <w:r>
                        <w:rPr>
                          <w:sz w:val="16"/>
                        </w:rPr>
                        <w:t>Computation Ti</w:t>
                      </w:r>
                      <w:r w:rsidRPr="00D82E95">
                        <w:rPr>
                          <w:sz w:val="16"/>
                        </w:rPr>
                        <w:t xml:space="preserve">me </w:t>
                      </w:r>
                      <w:r>
                        <w:rPr>
                          <w:sz w:val="16"/>
                        </w:rPr>
                        <w:t>R</w:t>
                      </w:r>
                      <w:r w:rsidRPr="00D82E95">
                        <w:rPr>
                          <w:sz w:val="16"/>
                        </w:rPr>
                        <w:t xml:space="preserve">elative to </w:t>
                      </w:r>
                      <w:r>
                        <w:rPr>
                          <w:sz w:val="16"/>
                        </w:rPr>
                        <w:t>P</w:t>
                      </w:r>
                      <w:r w:rsidRPr="00D82E95">
                        <w:rPr>
                          <w:sz w:val="16"/>
                        </w:rPr>
                        <w:t xml:space="preserve">osition </w:t>
                      </w:r>
                      <w:r>
                        <w:rPr>
                          <w:sz w:val="16"/>
                        </w:rPr>
                        <w:t>Tolerance</w:t>
                      </w:r>
                    </w:p>
                  </w:txbxContent>
                </v:textbox>
                <w10:wrap type="square"/>
              </v:shape>
            </w:pict>
          </mc:Fallback>
        </mc:AlternateContent>
      </w:r>
      <w:r w:rsidR="001056AF">
        <w:rPr>
          <w:noProof/>
          <w:lang w:val="en-GB" w:eastAsia="en-GB"/>
        </w:rPr>
        <w:drawing>
          <wp:anchor distT="0" distB="0" distL="114300" distR="114300" simplePos="0" relativeHeight="251661312" behindDoc="0" locked="0" layoutInCell="1" allowOverlap="1" wp14:anchorId="39EA3CFC" wp14:editId="6A3273A6">
            <wp:simplePos x="0" y="0"/>
            <wp:positionH relativeFrom="column">
              <wp:posOffset>-120650</wp:posOffset>
            </wp:positionH>
            <wp:positionV relativeFrom="paragraph">
              <wp:posOffset>22225</wp:posOffset>
            </wp:positionV>
            <wp:extent cx="3041650" cy="1892300"/>
            <wp:effectExtent l="0" t="0" r="635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28A0092B-C50C-407E-A947-70E740481C1C}">
                          <a14:useLocalDpi xmlns:a14="http://schemas.microsoft.com/office/drawing/2010/main" val="0"/>
                        </a:ext>
                      </a:extLst>
                    </a:blip>
                    <a:srcRect r="6610"/>
                    <a:stretch/>
                  </pic:blipFill>
                  <pic:spPr bwMode="auto">
                    <a:xfrm>
                      <a:off x="0" y="0"/>
                      <a:ext cx="3041650" cy="1892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3D51">
        <w:t xml:space="preserve">It is possible to have an interactive </w:t>
      </w:r>
      <w:r w:rsidR="00487023">
        <w:t xml:space="preserve">computation time, but only by dropping the tolerance, in doing so drops the gesture detection accuracy. </w:t>
      </w:r>
      <w:r w:rsidR="00906A8A">
        <w:t xml:space="preserve">This isn’t an issue whilst detecting my own hand as the DDTM is modeled about the shape and size of my hand. The problems arise when supporting other </w:t>
      </w:r>
      <w:r w:rsidR="000F3CF6">
        <w:t>people’s</w:t>
      </w:r>
      <w:r w:rsidR="00906A8A">
        <w:t xml:space="preserve"> hands</w:t>
      </w:r>
      <w:r w:rsidR="000F3CF6">
        <w:t xml:space="preserve"> sizes. Without</w:t>
      </w:r>
      <w:r w:rsidR="00D92130">
        <w:t xml:space="preserve"> high enough</w:t>
      </w:r>
      <w:r w:rsidR="000F3CF6">
        <w:t xml:space="preserve"> tolerance the accuracy of gesture detection drops vastly.</w:t>
      </w:r>
    </w:p>
    <w:p w:rsidR="008958BB" w:rsidRDefault="008958BB" w:rsidP="008958BB">
      <w:pPr>
        <w:pStyle w:val="Heading3"/>
      </w:pPr>
      <w:r>
        <w:t>Brushes</w:t>
      </w:r>
    </w:p>
    <w:p w:rsidR="00A44883" w:rsidRDefault="00A44883" w:rsidP="00DD5D6A">
      <w:pPr>
        <w:jc w:val="both"/>
      </w:pPr>
      <w:r>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w:t>
      </w:r>
      <w:r w:rsidR="007B4620">
        <w:t xml:space="preserve"> </w:t>
      </w:r>
      <w:r w:rsidR="003823B6">
        <w:t>A brush is the term used for a different operation that the gizmo will apply to the terrain.</w:t>
      </w:r>
      <w:r w:rsidR="00404BD4">
        <w:t xml:space="preserve"> A brush has size and strength. The size is the radius about the center of the gizmo the brush should affect. The strength is the power of the brush, affecting the rate of change of the terrain when the brush is applied to the terrain.</w:t>
      </w:r>
      <w:r w:rsidR="003823B6">
        <w:t xml:space="preserve"> Six different brushes will be implemented.</w:t>
      </w:r>
      <w:r w:rsidR="007B4620">
        <w:t xml:space="preserve"> </w:t>
      </w:r>
    </w:p>
    <w:p w:rsidR="00404BD4" w:rsidRDefault="00404BD4" w:rsidP="00DD5D6A">
      <w:pPr>
        <w:jc w:val="both"/>
      </w:pPr>
    </w:p>
    <w:p w:rsidR="007B4620" w:rsidRDefault="007B4620" w:rsidP="00DD5D6A">
      <w:pPr>
        <w:pStyle w:val="ListParagraph"/>
        <w:numPr>
          <w:ilvl w:val="0"/>
          <w:numId w:val="7"/>
        </w:numPr>
        <w:jc w:val="both"/>
      </w:pPr>
      <w:r>
        <w:t>Raise – Increases the height of the terrain</w:t>
      </w:r>
    </w:p>
    <w:p w:rsidR="007B4620" w:rsidRDefault="007B4620" w:rsidP="00DD5D6A">
      <w:pPr>
        <w:pStyle w:val="ListParagraph"/>
        <w:numPr>
          <w:ilvl w:val="0"/>
          <w:numId w:val="7"/>
        </w:numPr>
        <w:jc w:val="both"/>
      </w:pPr>
      <w:r>
        <w:t>Lower – Decreases the height of the terrain</w:t>
      </w:r>
    </w:p>
    <w:p w:rsidR="007B4620" w:rsidRDefault="007B4620" w:rsidP="00DD5D6A">
      <w:pPr>
        <w:pStyle w:val="ListParagraph"/>
        <w:numPr>
          <w:ilvl w:val="0"/>
          <w:numId w:val="7"/>
        </w:numPr>
        <w:jc w:val="both"/>
      </w:pPr>
      <w:r>
        <w:t>Deform – Changes the height of the terrain based upon the users hand position</w:t>
      </w:r>
    </w:p>
    <w:p w:rsidR="007B4620" w:rsidRDefault="007B4620" w:rsidP="00DD5D6A">
      <w:pPr>
        <w:pStyle w:val="ListParagraph"/>
        <w:numPr>
          <w:ilvl w:val="0"/>
          <w:numId w:val="7"/>
        </w:numPr>
        <w:jc w:val="both"/>
      </w:pPr>
      <w:r>
        <w:t>Level – Sets the height of the surrounding points to the same height as the center point</w:t>
      </w:r>
    </w:p>
    <w:p w:rsidR="007B4620" w:rsidRDefault="007B4620" w:rsidP="00DD5D6A">
      <w:pPr>
        <w:pStyle w:val="ListParagraph"/>
        <w:numPr>
          <w:ilvl w:val="0"/>
          <w:numId w:val="7"/>
        </w:numPr>
        <w:jc w:val="both"/>
      </w:pPr>
      <w:r>
        <w:t xml:space="preserve">Noise – </w:t>
      </w:r>
      <w:r w:rsidR="00CB57E4">
        <w:t>Randomly offsets the terrain up and down</w:t>
      </w:r>
    </w:p>
    <w:p w:rsidR="007B4620" w:rsidRDefault="00F17058" w:rsidP="00DD5D6A">
      <w:pPr>
        <w:pStyle w:val="ListParagraph"/>
        <w:numPr>
          <w:ilvl w:val="0"/>
          <w:numId w:val="7"/>
        </w:numPr>
        <w:jc w:val="both"/>
      </w:pPr>
      <w:r>
        <w:rPr>
          <w:noProof/>
          <w:lang w:val="en-GB" w:eastAsia="en-GB"/>
        </w:rPr>
        <w:drawing>
          <wp:anchor distT="0" distB="0" distL="114300" distR="114300" simplePos="0" relativeHeight="251669504" behindDoc="0" locked="0" layoutInCell="1" allowOverlap="1" wp14:anchorId="2C8B9AEC" wp14:editId="02C30DA1">
            <wp:simplePos x="0" y="0"/>
            <wp:positionH relativeFrom="column">
              <wp:posOffset>4730750</wp:posOffset>
            </wp:positionH>
            <wp:positionV relativeFrom="paragraph">
              <wp:posOffset>412750</wp:posOffset>
            </wp:positionV>
            <wp:extent cx="901700" cy="8255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0170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8480" behindDoc="0" locked="0" layoutInCell="1" allowOverlap="1" wp14:anchorId="0FEE8E51" wp14:editId="4DD66F14">
            <wp:simplePos x="0" y="0"/>
            <wp:positionH relativeFrom="column">
              <wp:posOffset>3822065</wp:posOffset>
            </wp:positionH>
            <wp:positionV relativeFrom="paragraph">
              <wp:posOffset>412750</wp:posOffset>
            </wp:positionV>
            <wp:extent cx="892810" cy="825500"/>
            <wp:effectExtent l="0" t="0" r="254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6432" behindDoc="0" locked="0" layoutInCell="1" allowOverlap="1" wp14:anchorId="36701ED8" wp14:editId="065C1060">
            <wp:simplePos x="0" y="0"/>
            <wp:positionH relativeFrom="column">
              <wp:posOffset>2025650</wp:posOffset>
            </wp:positionH>
            <wp:positionV relativeFrom="paragraph">
              <wp:posOffset>412750</wp:posOffset>
            </wp:positionV>
            <wp:extent cx="883285" cy="82550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883285"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7456" behindDoc="0" locked="0" layoutInCell="1" allowOverlap="1" wp14:anchorId="14ECE66E" wp14:editId="5F50BC3C">
            <wp:simplePos x="0" y="0"/>
            <wp:positionH relativeFrom="column">
              <wp:posOffset>2914650</wp:posOffset>
            </wp:positionH>
            <wp:positionV relativeFrom="paragraph">
              <wp:posOffset>412750</wp:posOffset>
            </wp:positionV>
            <wp:extent cx="900430" cy="8255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90043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5408" behindDoc="0" locked="0" layoutInCell="1" allowOverlap="1" wp14:anchorId="3752456E" wp14:editId="6A3E5B8F">
            <wp:simplePos x="0" y="0"/>
            <wp:positionH relativeFrom="column">
              <wp:posOffset>1123950</wp:posOffset>
            </wp:positionH>
            <wp:positionV relativeFrom="paragraph">
              <wp:posOffset>412750</wp:posOffset>
            </wp:positionV>
            <wp:extent cx="892810" cy="825500"/>
            <wp:effectExtent l="0" t="0" r="254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92810" cy="825500"/>
                    </a:xfrm>
                    <a:prstGeom prst="rect">
                      <a:avLst/>
                    </a:prstGeom>
                  </pic:spPr>
                </pic:pic>
              </a:graphicData>
            </a:graphic>
            <wp14:sizeRelH relativeFrom="page">
              <wp14:pctWidth>0</wp14:pctWidth>
            </wp14:sizeRelH>
            <wp14:sizeRelV relativeFrom="page">
              <wp14:pctHeight>0</wp14:pctHeight>
            </wp14:sizeRelV>
          </wp:anchor>
        </w:drawing>
      </w:r>
      <w:r>
        <w:rPr>
          <w:noProof/>
          <w:lang w:val="en-GB" w:eastAsia="en-GB"/>
        </w:rPr>
        <w:drawing>
          <wp:anchor distT="0" distB="0" distL="114300" distR="114300" simplePos="0" relativeHeight="251664384" behindDoc="0" locked="0" layoutInCell="1" allowOverlap="1" wp14:anchorId="754B6B8A" wp14:editId="6969913B">
            <wp:simplePos x="0" y="0"/>
            <wp:positionH relativeFrom="column">
              <wp:posOffset>228600</wp:posOffset>
            </wp:positionH>
            <wp:positionV relativeFrom="paragraph">
              <wp:posOffset>412750</wp:posOffset>
            </wp:positionV>
            <wp:extent cx="891540" cy="825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91540" cy="825500"/>
                    </a:xfrm>
                    <a:prstGeom prst="rect">
                      <a:avLst/>
                    </a:prstGeom>
                  </pic:spPr>
                </pic:pic>
              </a:graphicData>
            </a:graphic>
            <wp14:sizeRelH relativeFrom="page">
              <wp14:pctWidth>0</wp14:pctWidth>
            </wp14:sizeRelH>
            <wp14:sizeRelV relativeFrom="page">
              <wp14:pctHeight>0</wp14:pctHeight>
            </wp14:sizeRelV>
          </wp:anchor>
        </w:drawing>
      </w:r>
      <w:r w:rsidR="007B4620">
        <w:t xml:space="preserve">Smooth </w:t>
      </w:r>
      <w:r w:rsidR="00CB57E4">
        <w:t>–</w:t>
      </w:r>
      <w:r w:rsidR="007B4620">
        <w:t xml:space="preserve"> </w:t>
      </w:r>
      <w:r w:rsidR="00CB57E4">
        <w:t>Averages out the terrain under the gizmo, smoothing out the terrain</w:t>
      </w:r>
    </w:p>
    <w:p w:rsidR="00A81346" w:rsidRDefault="0039656B" w:rsidP="00A81346">
      <w:pPr>
        <w:ind w:left="360"/>
      </w:pPr>
      <w:r>
        <w:rPr>
          <w:noProof/>
          <w:lang w:val="en-GB" w:eastAsia="en-GB"/>
        </w:rPr>
        <mc:AlternateContent>
          <mc:Choice Requires="wps">
            <w:drawing>
              <wp:anchor distT="0" distB="0" distL="114300" distR="114300" simplePos="0" relativeHeight="251670528" behindDoc="0" locked="0" layoutInCell="1" allowOverlap="1" wp14:anchorId="11F56744" wp14:editId="0E876596">
                <wp:simplePos x="0" y="0"/>
                <wp:positionH relativeFrom="column">
                  <wp:posOffset>224155</wp:posOffset>
                </wp:positionH>
                <wp:positionV relativeFrom="paragraph">
                  <wp:posOffset>863600</wp:posOffset>
                </wp:positionV>
                <wp:extent cx="5403850" cy="279400"/>
                <wp:effectExtent l="0" t="0" r="6350" b="6350"/>
                <wp:wrapSquare wrapText="bothSides"/>
                <wp:docPr id="34" name="Text Box 34"/>
                <wp:cNvGraphicFramePr/>
                <a:graphic xmlns:a="http://schemas.openxmlformats.org/drawingml/2006/main">
                  <a:graphicData uri="http://schemas.microsoft.com/office/word/2010/wordprocessingShape">
                    <wps:wsp>
                      <wps:cNvSpPr txBox="1"/>
                      <wps:spPr>
                        <a:xfrm>
                          <a:off x="0" y="0"/>
                          <a:ext cx="5403850" cy="279400"/>
                        </a:xfrm>
                        <a:prstGeom prst="rect">
                          <a:avLst/>
                        </a:prstGeom>
                        <a:solidFill>
                          <a:prstClr val="white"/>
                        </a:solidFill>
                        <a:ln>
                          <a:noFill/>
                        </a:ln>
                        <a:effectLst/>
                      </wps:spPr>
                      <wps:txbx>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6744" id="Text Box 34" o:spid="_x0000_s1035" type="#_x0000_t202" style="position:absolute;left:0;text-align:left;margin-left:17.65pt;margin-top:68pt;width:425.5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" stroked="f">
                <v:textbox inset="0,0,0,0">
                  <w:txbxContent>
                    <w:p w:rsidR="00BF4DDC" w:rsidRPr="00952987" w:rsidRDefault="00BF4DDC" w:rsidP="00952987">
                      <w:pPr>
                        <w:pStyle w:val="Caption"/>
                        <w:jc w:val="center"/>
                        <w:rPr>
                          <w:noProof/>
                          <w:sz w:val="16"/>
                        </w:rPr>
                      </w:pPr>
                      <w:r w:rsidRPr="00952987">
                        <w:rPr>
                          <w:sz w:val="16"/>
                        </w:rPr>
                        <w:t xml:space="preserve">Figure </w:t>
                      </w:r>
                      <w:r>
                        <w:rPr>
                          <w:sz w:val="16"/>
                        </w:rPr>
                        <w:t>10</w:t>
                      </w:r>
                      <w:r w:rsidRPr="00952987">
                        <w:rPr>
                          <w:sz w:val="16"/>
                        </w:rPr>
                        <w:t>: From Left to Right. Raise, Lower, Deform, Level, Noise, Smooth</w:t>
                      </w:r>
                    </w:p>
                  </w:txbxContent>
                </v:textbox>
                <w10:wrap type="square"/>
              </v:shape>
            </w:pict>
          </mc:Fallback>
        </mc:AlternateContent>
      </w:r>
    </w:p>
    <w:p w:rsidR="00531B46" w:rsidRDefault="00607250" w:rsidP="00607250">
      <w:pPr>
        <w:pStyle w:val="Heading3"/>
      </w:pPr>
      <w:r>
        <w:t>Voice Commands</w:t>
      </w:r>
    </w:p>
    <w:p w:rsidR="00607250" w:rsidRDefault="00B641DD" w:rsidP="00DD5D6A">
      <w:pPr>
        <w:jc w:val="both"/>
      </w:pPr>
      <w:r>
        <w:t>With the new brush system implemented, the logical method of changing brush is via brush commands.</w:t>
      </w:r>
      <w:r w:rsidR="00BB79B0">
        <w:t xml:space="preserve"> To support voice recognition a separate thread will be required to process audio without stalling the application or Kinect image processing thread.</w:t>
      </w:r>
      <w:r w:rsidR="00983F10">
        <w:t xml:space="preserve"> The Kinect SDK supports voic</w:t>
      </w:r>
      <w:r w:rsidR="004C3990">
        <w:t xml:space="preserve">e recognition, expanding on </w:t>
      </w:r>
      <w:r w:rsidR="00863666">
        <w:t>Microsoft’s</w:t>
      </w:r>
      <w:r w:rsidR="004C3990">
        <w:t xml:space="preserve"> </w:t>
      </w:r>
      <w:r w:rsidR="00983F10">
        <w:t xml:space="preserve">SAPI. </w:t>
      </w:r>
      <w:r w:rsidR="00E00AE4">
        <w:t xml:space="preserve"> </w:t>
      </w:r>
    </w:p>
    <w:p w:rsidR="00367E03" w:rsidRDefault="00367E03" w:rsidP="00DD5D6A">
      <w:pPr>
        <w:jc w:val="both"/>
      </w:pPr>
      <w:r>
        <w:t>There are five steps to enabling voice recognition within the application.</w:t>
      </w:r>
    </w:p>
    <w:p w:rsidR="00367E03" w:rsidRDefault="00367E03" w:rsidP="00DD5D6A">
      <w:pPr>
        <w:pStyle w:val="ListParagraph"/>
        <w:numPr>
          <w:ilvl w:val="0"/>
          <w:numId w:val="8"/>
        </w:numPr>
        <w:jc w:val="both"/>
      </w:pPr>
      <w:r>
        <w:t>Initialize the audio stream.</w:t>
      </w:r>
    </w:p>
    <w:p w:rsidR="00367E03" w:rsidRDefault="00367E03" w:rsidP="00DD5D6A">
      <w:pPr>
        <w:pStyle w:val="ListParagraph"/>
        <w:numPr>
          <w:ilvl w:val="0"/>
          <w:numId w:val="8"/>
        </w:numPr>
        <w:jc w:val="both"/>
      </w:pPr>
      <w:r>
        <w:t>Create the speech recognizer.</w:t>
      </w:r>
    </w:p>
    <w:p w:rsidR="00367E03" w:rsidRDefault="00367E03" w:rsidP="00DD5D6A">
      <w:pPr>
        <w:pStyle w:val="ListParagraph"/>
        <w:numPr>
          <w:ilvl w:val="0"/>
          <w:numId w:val="8"/>
        </w:numPr>
        <w:jc w:val="both"/>
      </w:pPr>
      <w:r>
        <w:t>Load and parse the grammar file.</w:t>
      </w:r>
    </w:p>
    <w:p w:rsidR="00367E03" w:rsidRDefault="00367E03" w:rsidP="00DD5D6A">
      <w:pPr>
        <w:pStyle w:val="ListParagraph"/>
        <w:numPr>
          <w:ilvl w:val="0"/>
          <w:numId w:val="8"/>
        </w:numPr>
        <w:jc w:val="both"/>
      </w:pPr>
      <w:r>
        <w:t>Start the speech recognition.</w:t>
      </w:r>
    </w:p>
    <w:p w:rsidR="00367E03" w:rsidRDefault="00367E03" w:rsidP="00DD5D6A">
      <w:pPr>
        <w:pStyle w:val="ListParagraph"/>
        <w:numPr>
          <w:ilvl w:val="0"/>
          <w:numId w:val="8"/>
        </w:numPr>
        <w:jc w:val="both"/>
      </w:pPr>
      <w:r>
        <w:t>Enable the audio command processor.</w:t>
      </w:r>
    </w:p>
    <w:p w:rsidR="00367E03" w:rsidRDefault="00F06A8A" w:rsidP="00DD5D6A">
      <w:pPr>
        <w:jc w:val="both"/>
      </w:pPr>
      <w:r>
        <w:t xml:space="preserve">Initializing the audio stream sets up the Kinects microphones. Setting how many microphones to use as the Kinect supports four. </w:t>
      </w:r>
      <w:r w:rsidR="006707FD">
        <w:t>Next the audio stream type needs to be set to initialize the audio stream. The format was set to the WAV format, with a single channel sampling at 32kbs.</w:t>
      </w:r>
    </w:p>
    <w:p w:rsidR="006707FD" w:rsidRDefault="00814335" w:rsidP="00DD5D6A">
      <w:pPr>
        <w:jc w:val="both"/>
      </w:pPr>
      <w:r>
        <w:t xml:space="preserve">The speech recognizer utilized the Microsoft’s Speech API (SAPI). </w:t>
      </w:r>
      <w:r w:rsidR="00CE1FBB">
        <w:t xml:space="preserve">The </w:t>
      </w:r>
      <w:r w:rsidR="00D7362A">
        <w:t>API</w:t>
      </w:r>
      <w:r w:rsidR="00CE1FBB">
        <w:t xml:space="preserve"> simply queries the hardware for the best fitting </w:t>
      </w:r>
      <w:r w:rsidR="00400870">
        <w:t xml:space="preserve">audio in device. The query takes a flag specifying the </w:t>
      </w:r>
      <w:r w:rsidR="00D7362A">
        <w:t>language</w:t>
      </w:r>
      <w:r w:rsidR="00400870">
        <w:t xml:space="preserve"> to initialize for and a flag specifying if it should prioritize the Kinect device over other input devices. Setting the Kinect flag to true and the language to 409, enables the speech recognizer for English and initialized the Kinect audio device.</w:t>
      </w:r>
      <w:r w:rsidR="00E529F2">
        <w:t xml:space="preserve"> The query fail</w:t>
      </w:r>
      <w:r w:rsidR="00A21635">
        <w:t>s</w:t>
      </w:r>
      <w:r w:rsidR="00E529F2">
        <w:t xml:space="preserve"> if the Kinect device could not be found.</w:t>
      </w:r>
    </w:p>
    <w:p w:rsidR="00A21635" w:rsidRDefault="002E761C" w:rsidP="00DD5D6A">
      <w:pPr>
        <w:jc w:val="both"/>
      </w:pPr>
      <w:r>
        <w:rPr>
          <w:noProof/>
          <w:lang w:val="en-GB" w:eastAsia="en-GB"/>
        </w:rPr>
        <w:lastRenderedPageBreak/>
        <mc:AlternateContent>
          <mc:Choice Requires="wps">
            <w:drawing>
              <wp:anchor distT="0" distB="0" distL="114300" distR="114300" simplePos="0" relativeHeight="251672576" behindDoc="0" locked="0" layoutInCell="1" allowOverlap="1" wp14:anchorId="7B50E2B6" wp14:editId="69165B4C">
                <wp:simplePos x="0" y="0"/>
                <wp:positionH relativeFrom="column">
                  <wp:posOffset>3763645</wp:posOffset>
                </wp:positionH>
                <wp:positionV relativeFrom="paragraph">
                  <wp:posOffset>1217295</wp:posOffset>
                </wp:positionV>
                <wp:extent cx="2006600" cy="63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06600" cy="635"/>
                        </a:xfrm>
                        <a:prstGeom prst="rect">
                          <a:avLst/>
                        </a:prstGeom>
                        <a:solidFill>
                          <a:prstClr val="white"/>
                        </a:solidFill>
                        <a:ln>
                          <a:noFill/>
                        </a:ln>
                        <a:effectLst/>
                      </wps:spPr>
                      <wps:txbx>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50E2B6" id="Text Box 36" o:spid="_x0000_s1036" type="#_x0000_t202" style="position:absolute;left:0;text-align:left;margin-left:296.35pt;margin-top:95.85pt;width:1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" stroked="f">
                <v:textbox style="mso-fit-shape-to-text:t" inset="0,0,0,0">
                  <w:txbxContent>
                    <w:p w:rsidR="00BF4DDC" w:rsidRPr="00747139" w:rsidRDefault="00BF4DDC" w:rsidP="00747139">
                      <w:pPr>
                        <w:pStyle w:val="Caption"/>
                        <w:jc w:val="center"/>
                        <w:rPr>
                          <w:noProof/>
                          <w:sz w:val="16"/>
                        </w:rPr>
                      </w:pPr>
                      <w:r w:rsidRPr="00747139">
                        <w:rPr>
                          <w:sz w:val="16"/>
                        </w:rPr>
                        <w:t xml:space="preserve">Figure </w:t>
                      </w:r>
                      <w:r>
                        <w:rPr>
                          <w:sz w:val="16"/>
                        </w:rPr>
                        <w:t>11</w:t>
                      </w:r>
                      <w:r w:rsidRPr="00747139">
                        <w:rPr>
                          <w:sz w:val="16"/>
                        </w:rPr>
                        <w:t xml:space="preserve">: The Semantic </w:t>
                      </w:r>
                      <w:r w:rsidRPr="00747139">
                        <w:rPr>
                          <w:noProof/>
                          <w:sz w:val="16"/>
                        </w:rPr>
                        <w:t>used for the VisCraft Keyword</w:t>
                      </w:r>
                    </w:p>
                  </w:txbxContent>
                </v:textbox>
                <w10:wrap type="square"/>
              </v:shape>
            </w:pict>
          </mc:Fallback>
        </mc:AlternateContent>
      </w:r>
      <w:r>
        <w:rPr>
          <w:noProof/>
          <w:lang w:val="en-GB" w:eastAsia="en-GB"/>
        </w:rPr>
        <w:drawing>
          <wp:anchor distT="0" distB="0" distL="114300" distR="114300" simplePos="0" relativeHeight="251671552" behindDoc="0" locked="0" layoutInCell="1" allowOverlap="1" wp14:anchorId="19B96421" wp14:editId="78430094">
            <wp:simplePos x="0" y="0"/>
            <wp:positionH relativeFrom="column">
              <wp:posOffset>3764915</wp:posOffset>
            </wp:positionH>
            <wp:positionV relativeFrom="paragraph">
              <wp:posOffset>12700</wp:posOffset>
            </wp:positionV>
            <wp:extent cx="2006600" cy="1211580"/>
            <wp:effectExtent l="0" t="0" r="0" b="762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6600" cy="121158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193">
        <w:t>The grammar file is an xml based file that specifies keywords and similar sounding words. The</w:t>
      </w:r>
      <w:r w:rsidR="005D048A">
        <w:t xml:space="preserve"> audio processing thread, via the use of SAPI methods passes successful </w:t>
      </w:r>
      <w:r w:rsidR="00CB465D" w:rsidRPr="00CB465D">
        <w:t xml:space="preserve">semantic </w:t>
      </w:r>
      <w:r w:rsidR="005D048A">
        <w:t xml:space="preserve">checks to a single method, which I use to handle the keywords. </w:t>
      </w:r>
      <w:r w:rsidR="00C83574">
        <w:t xml:space="preserve">Each keyword (or item) is created from one or more </w:t>
      </w:r>
      <w:r w:rsidR="00CB465D" w:rsidRPr="00CB465D">
        <w:t xml:space="preserve">semantic </w:t>
      </w:r>
      <w:r w:rsidR="00C83574">
        <w:t>(or words).</w:t>
      </w:r>
      <w:r w:rsidR="00C62F91">
        <w:t xml:space="preserve"> The file location is simply passed to a SAPI method which parses and prepares the file for use, creating a grammar object.</w:t>
      </w:r>
    </w:p>
    <w:p w:rsidR="002E761C" w:rsidRDefault="0008744A" w:rsidP="00DD5D6A">
      <w:pPr>
        <w:jc w:val="both"/>
      </w:pPr>
      <w:r>
        <w:t>Starting the speech recognition can now be performed a</w:t>
      </w:r>
      <w:r w:rsidR="00FA7DF0">
        <w:t xml:space="preserve">s SAPI has been setup correctly. We need to set the grammar state created to active, as it is possible to have multiple grammar objects. </w:t>
      </w:r>
      <w:r w:rsidR="004518CF">
        <w:t xml:space="preserve">The speech </w:t>
      </w:r>
      <w:r w:rsidR="00C60BD2">
        <w:t>recognizer</w:t>
      </w:r>
      <w:r w:rsidR="004518CF">
        <w:t xml:space="preserve"> object also needs its state set to active, to start the recognition process. Finally we </w:t>
      </w:r>
      <w:r w:rsidR="00AA6AC8">
        <w:t>store the speech recognition event. This will be called when a keyword is recognized by SAPI, allowing us to catch the event and process it our separate audio processing thread.</w:t>
      </w:r>
    </w:p>
    <w:p w:rsidR="00FC6C22" w:rsidRDefault="00F62413" w:rsidP="00DD5D6A">
      <w:pPr>
        <w:jc w:val="both"/>
      </w:pPr>
      <w:r>
        <w:t>Finally, we start our audio processing thread, to which we pass notifications when the SAPI event fires.</w:t>
      </w:r>
      <w:r w:rsidR="007B5BF0">
        <w:t xml:space="preserve">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w:t>
      </w:r>
      <w:r w:rsidR="009B0C99">
        <w:t>laboratories</w:t>
      </w:r>
      <w:r w:rsidR="007B5BF0">
        <w:t>.</w:t>
      </w:r>
    </w:p>
    <w:p w:rsidR="009B0C99" w:rsidRDefault="00AF680B" w:rsidP="00DD5D6A">
      <w:pPr>
        <w:jc w:val="both"/>
      </w:pPr>
      <w:r>
        <w:t xml:space="preserve">A keyword ‘VisCraft’ is used to start main processing of the audio commands. This stops false positives accruing; for example a stander by suggesting using a specific brush would instantly change the brush. Instead, any additional command will not be processed until the VisCraft keyword is recognized. This also removes additional computational overhead. </w:t>
      </w:r>
    </w:p>
    <w:p w:rsidR="007B5BF0" w:rsidRDefault="007B5BF0" w:rsidP="00367E03"/>
    <w:p w:rsidR="00C62F91" w:rsidRPr="00607250" w:rsidRDefault="00C62F91" w:rsidP="00367E03"/>
    <w:p w:rsidR="000573E5" w:rsidRDefault="000573E5" w:rsidP="00C32D52"/>
    <w:p w:rsidR="007A267B" w:rsidRDefault="007A267B" w:rsidP="00C32D52"/>
    <w:p w:rsidR="007A267B" w:rsidRDefault="007A267B" w:rsidP="00C32D52"/>
    <w:p w:rsidR="007A267B" w:rsidRDefault="007A267B" w:rsidP="00C32D52"/>
    <w:p w:rsidR="007A267B" w:rsidRDefault="007429FB" w:rsidP="007429FB">
      <w:pPr>
        <w:pStyle w:val="Heading2"/>
      </w:pPr>
      <w:r>
        <w:lastRenderedPageBreak/>
        <w:t>Testing: Round Two</w:t>
      </w:r>
    </w:p>
    <w:p w:rsidR="007429FB" w:rsidRDefault="0039656B" w:rsidP="00DD5D6A">
      <w:pPr>
        <w:jc w:val="both"/>
      </w:pPr>
      <w:r>
        <w:t>The second testing phase aimed to discover the robustness of the newly implemented voice commands; as well as testing the performance and accuracy of the new hand gesture detection algorithm.</w:t>
      </w:r>
      <w:r w:rsidR="003D0E60">
        <w:t xml:space="preserve"> Similar to the first round of testing, users where given time to use the project firstly via the Kinect input device, followed by the use of the keyboard and mouse.</w:t>
      </w:r>
    </w:p>
    <w:p w:rsidR="003D0E60" w:rsidRDefault="00DD5D6A" w:rsidP="00DD5D6A">
      <w:pPr>
        <w:pStyle w:val="Heading3"/>
      </w:pPr>
      <w:r>
        <w:t>Robustness of Voice Commands</w:t>
      </w:r>
    </w:p>
    <w:p w:rsidR="00DD5D6A" w:rsidRDefault="00102517" w:rsidP="00884252">
      <w:pPr>
        <w:jc w:val="both"/>
      </w:pPr>
      <w:r>
        <w:rPr>
          <w:noProof/>
          <w:lang w:val="en-GB" w:eastAsia="en-GB"/>
        </w:rPr>
        <w:drawing>
          <wp:anchor distT="0" distB="0" distL="114300" distR="114300" simplePos="0" relativeHeight="251673600" behindDoc="0" locked="0" layoutInCell="1" allowOverlap="1" wp14:anchorId="3D7A2F9E" wp14:editId="13819200">
            <wp:simplePos x="0" y="0"/>
            <wp:positionH relativeFrom="column">
              <wp:posOffset>3009265</wp:posOffset>
            </wp:positionH>
            <wp:positionV relativeFrom="paragraph">
              <wp:posOffset>1296670</wp:posOffset>
            </wp:positionV>
            <wp:extent cx="2664460" cy="1871345"/>
            <wp:effectExtent l="0" t="0" r="254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4460" cy="187134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565">
        <w:t>The user was informed of the VisCraft keyword, however they were not told about any other keywords. The reason being that, when the VisCraft keyword is detected an on screen user interface is displayed to the user. Not informing the users of other keywords meant the intuitiveness of the commands that corresponds to options upon the user interface could be examined.</w:t>
      </w:r>
      <w:r w:rsidR="003C044E">
        <w:t xml:space="preserve"> </w:t>
      </w:r>
      <w:r w:rsidR="00D93BC3">
        <w:t>The users adapted to the voice commands quickly and seemed to find them useful.</w:t>
      </w:r>
    </w:p>
    <w:p w:rsidR="009F1298" w:rsidRDefault="00B47CC0" w:rsidP="00884252">
      <w:pPr>
        <w:jc w:val="both"/>
      </w:pPr>
      <w:r>
        <w:rPr>
          <w:noProof/>
          <w:lang w:val="en-GB" w:eastAsia="en-GB"/>
        </w:rPr>
        <mc:AlternateContent>
          <mc:Choice Requires="wps">
            <w:drawing>
              <wp:anchor distT="0" distB="0" distL="114300" distR="114300" simplePos="0" relativeHeight="251674624" behindDoc="0" locked="0" layoutInCell="1" allowOverlap="1" wp14:anchorId="6CCAB60E" wp14:editId="37B72FCC">
                <wp:simplePos x="0" y="0"/>
                <wp:positionH relativeFrom="column">
                  <wp:posOffset>3057525</wp:posOffset>
                </wp:positionH>
                <wp:positionV relativeFrom="paragraph">
                  <wp:posOffset>1691005</wp:posOffset>
                </wp:positionV>
                <wp:extent cx="2542540" cy="6858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542540" cy="685800"/>
                        </a:xfrm>
                        <a:prstGeom prst="rect">
                          <a:avLst/>
                        </a:prstGeom>
                        <a:solidFill>
                          <a:prstClr val="white"/>
                        </a:solidFill>
                        <a:ln>
                          <a:noFill/>
                        </a:ln>
                        <a:effectLst/>
                      </wps:spPr>
                      <wps:txbx>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AB60E" id="Text Box 19" o:spid="_x0000_s1037" type="#_x0000_t202" style="position:absolute;left:0;text-align:left;margin-left:240.75pt;margin-top:133.15pt;width:200.2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" stroked="f">
                <v:textbox inset="0,0,0,0">
                  <w:txbxContent>
                    <w:p w:rsidR="00BF4DDC" w:rsidRPr="00B47CC0" w:rsidRDefault="00BF4DDC" w:rsidP="00B47CC0">
                      <w:pPr>
                        <w:pStyle w:val="Caption"/>
                        <w:jc w:val="center"/>
                        <w:rPr>
                          <w:noProof/>
                          <w:sz w:val="16"/>
                        </w:rPr>
                      </w:pPr>
                      <w:r w:rsidRPr="00B47CC0">
                        <w:rPr>
                          <w:sz w:val="16"/>
                        </w:rPr>
                        <w:t xml:space="preserve">Figure </w:t>
                      </w:r>
                      <w:r>
                        <w:rPr>
                          <w:sz w:val="16"/>
                        </w:rPr>
                        <w:t>12</w:t>
                      </w:r>
                      <w:r w:rsidRPr="00B47CC0">
                        <w:rPr>
                          <w:sz w:val="16"/>
                        </w:rPr>
                        <w:t xml:space="preserve">: Comparing the Number of Times a Keyword was </w:t>
                      </w:r>
                      <w:r>
                        <w:rPr>
                          <w:sz w:val="16"/>
                        </w:rPr>
                        <w:t>spoken</w:t>
                      </w:r>
                      <w:r w:rsidRPr="00B47CC0">
                        <w:rPr>
                          <w:sz w:val="16"/>
                        </w:rPr>
                        <w:t xml:space="preserve"> with the Number of Times the Keyword was detected along with all Detections of keywords which were not spoken</w:t>
                      </w:r>
                    </w:p>
                    <w:p w:rsidR="00BF4DDC" w:rsidRDefault="00BF4DDC"/>
                  </w:txbxContent>
                </v:textbox>
                <w10:wrap type="square"/>
              </v:shape>
            </w:pict>
          </mc:Fallback>
        </mc:AlternateContent>
      </w:r>
      <w:r w:rsidR="00102517">
        <w:t>The number of times each user said a keyword was collated, along with this the number of times the keyword was recognized</w:t>
      </w:r>
      <w:r>
        <w:t xml:space="preserve"> by the project</w:t>
      </w:r>
      <w:r w:rsidR="00102517">
        <w:t xml:space="preserve"> and the number of times a keyword was recognized without the user saying the </w:t>
      </w:r>
      <w:r>
        <w:t>key</w:t>
      </w:r>
      <w:r w:rsidR="00102517">
        <w:t>word.</w:t>
      </w:r>
      <w:r>
        <w:t xml:space="preserve"> The information gathered [Figure 12] shows that any keyword which did not require the VisCraft keyword to be spoken first worked well, however this is expected as all instances of said keywords will be ignored if the VisCraft keyword is not firstly detected, reducing the potential for false positive </w:t>
      </w:r>
      <w:r w:rsidR="00265D29">
        <w:t xml:space="preserve">detections </w:t>
      </w:r>
      <w:r>
        <w:t>drastically.</w:t>
      </w:r>
      <w:r w:rsidR="00265D29">
        <w:t xml:space="preserve"> </w:t>
      </w:r>
    </w:p>
    <w:p w:rsidR="00D93BC3" w:rsidRDefault="00265D29" w:rsidP="00884252">
      <w:pPr>
        <w:jc w:val="both"/>
      </w:pPr>
      <w:r>
        <w:t>The VisCraft keyword itself had an 80</w:t>
      </w:r>
      <w:r w:rsidR="00D56B0E">
        <w:t>.26</w:t>
      </w:r>
      <w:r>
        <w:t>% successful</w:t>
      </w:r>
      <w:r w:rsidR="00D56B0E">
        <w:t xml:space="preserve"> detection rate, which given there was background noise and different accents is promising. The issue lies in the </w:t>
      </w:r>
      <w:r w:rsidR="008D3DCE">
        <w:t>false</w:t>
      </w:r>
      <w:r w:rsidR="00D56B0E">
        <w:t xml:space="preserve"> positives the VisCraft keyword also generated. When the keyword is detected and the user interface is displayed all interactions with the terrain gizmo are disabled, making the false positives a major annoyance as well as a hindrance to productivity. </w:t>
      </w:r>
      <w:r w:rsidR="008D3DCE">
        <w:t xml:space="preserve"> The VisCraft keyword listens for three semantics; VisCraft, Vis and Craft. To reduce the number of false positives there are two options. Firstly the number of semantics could be reduced to just the word ‘VisCrart’. Alternatively, the accuracy value used by the speech API could be increased to a larger value. The problem with later is that it could reduce the number of successful recognitions for all keywords. Due to this reason, the number of semantics will be reduced first.</w:t>
      </w:r>
    </w:p>
    <w:p w:rsidR="00102517" w:rsidRDefault="005D6B7B" w:rsidP="00884252">
      <w:pPr>
        <w:jc w:val="both"/>
      </w:pPr>
      <w:r>
        <w:t xml:space="preserve">When it came to using the mouse and keyboard to navigate the user interface and traverse the terrain system, most users still used the voice commands for initially opening up the user interface and in </w:t>
      </w:r>
      <w:r>
        <w:lastRenderedPageBreak/>
        <w:t xml:space="preserve">some cases used the voice commands to then navigate the user interface. </w:t>
      </w:r>
      <w:r w:rsidR="00A244D4">
        <w:t xml:space="preserve">This is probably down to having the </w:t>
      </w:r>
      <w:r w:rsidR="00926C94">
        <w:t>ability</w:t>
      </w:r>
      <w:r w:rsidR="00A244D4">
        <w:t xml:space="preserve"> to speak in parallel </w:t>
      </w:r>
      <w:r w:rsidR="00926C94">
        <w:t>whilst</w:t>
      </w:r>
      <w:r w:rsidR="00A244D4">
        <w:t xml:space="preserve"> performing a mouse and or keyboard based gesture, meaning the user did not have to move their hands away from their current position</w:t>
      </w:r>
      <w:r w:rsidR="00926C94">
        <w:t xml:space="preserve"> to access the menu</w:t>
      </w:r>
      <w:r w:rsidR="005E634E">
        <w:t xml:space="preserve"> </w:t>
      </w:r>
      <w:r w:rsidR="00CB212A">
        <w:t>interface</w:t>
      </w:r>
      <w:r w:rsidR="00A244D4">
        <w:t xml:space="preserve">. </w:t>
      </w:r>
      <w:r w:rsidR="00265D29">
        <w:t xml:space="preserve">  </w:t>
      </w:r>
    </w:p>
    <w:p w:rsidR="00D93BC3" w:rsidRDefault="0025692D" w:rsidP="0025692D">
      <w:pPr>
        <w:pStyle w:val="Heading3"/>
      </w:pPr>
      <w:r>
        <w:t>Performance and Accuracy of Hand Gestures</w:t>
      </w:r>
    </w:p>
    <w:p w:rsidR="00B47CC0" w:rsidRDefault="00C84214" w:rsidP="00DD5D6A">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0E4258" w:rsidRPr="00A117F2" w:rsidRDefault="007431B2" w:rsidP="00DD5D6A">
      <w:r>
        <w:t xml:space="preserve">With the tolerance set to nine, the gestures where recognized whilst testing against the user’s hand. However, the performance was so poor that traversing the terrain with the gizmo became impossible due to the performance issues. </w:t>
      </w:r>
      <w:r w:rsidR="00A117F2">
        <w:t xml:space="preserve">This in affect made the tool system unusable. Due to the performance </w:t>
      </w:r>
      <w:r w:rsidR="000E4258">
        <w:t>vs.</w:t>
      </w:r>
      <w:r w:rsidR="00A117F2">
        <w:t xml:space="preserve"> accuracy issues with the new DDTM gesture recognition, the new gestures themselves could not be correctly evaluated by the users.</w:t>
      </w:r>
      <w:r w:rsidR="002624B4">
        <w:t xml:space="preserve"> </w:t>
      </w:r>
    </w:p>
    <w:p w:rsidR="00B47CC0" w:rsidRDefault="00B47CC0" w:rsidP="00DD5D6A"/>
    <w:p w:rsidR="003C044E" w:rsidRDefault="003C044E" w:rsidP="00DD5D6A"/>
    <w:p w:rsidR="00976565" w:rsidRPr="00DD5D6A" w:rsidRDefault="00976565" w:rsidP="00DD5D6A"/>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0573E5" w:rsidRDefault="000573E5" w:rsidP="00C32D52"/>
    <w:p w:rsidR="009266D9" w:rsidRDefault="009266D9" w:rsidP="009266D9">
      <w:pPr>
        <w:pStyle w:val="Heading2"/>
      </w:pPr>
      <w:r w:rsidRPr="009266D9">
        <w:lastRenderedPageBreak/>
        <w:t>Changes Based Upon User Feedback and Issues within Implementation</w:t>
      </w:r>
    </w:p>
    <w:p w:rsidR="009266D9" w:rsidRPr="009266D9" w:rsidRDefault="00712C35" w:rsidP="009266D9">
      <w:r>
        <w:t>Based on public testing of the hand based DDTM gesture detection performance issues and time constraints the hand gesture detection will need to be vastly simplified, as well as user interaction being more based around voice recognition.</w:t>
      </w:r>
    </w:p>
    <w:p w:rsidR="000573E5" w:rsidRDefault="00712C35" w:rsidP="00C32D52">
      <w:r>
        <w:t xml:space="preserve">Given that users found the first iteration of hand detection usable (although lacking features) I will fall back to that implementation. This is where SVN can be used, as I can simply revert the hand detection based files back to the previously required state. </w:t>
      </w:r>
    </w:p>
    <w:p w:rsidR="00CC55A6" w:rsidRDefault="00CC55A6" w:rsidP="00CC55A6">
      <w:pPr>
        <w:pStyle w:val="Heading3"/>
      </w:pPr>
      <w:r>
        <w:t>Improvements to Hand Detection</w:t>
      </w:r>
    </w:p>
    <w:p w:rsidR="00CC55A6" w:rsidRDefault="006B5DE5" w:rsidP="00CC55A6">
      <w:r>
        <w:t xml:space="preserve">Since the hand detection is being vastly simplified, it requires some improvement. </w:t>
      </w:r>
      <w:r w:rsidR="00B33CF1">
        <w:t xml:space="preserve">The first change is to make it so that the pivot point (previously this was the center of the depth render window) </w:t>
      </w:r>
      <w:r w:rsidR="005D3361">
        <w:t xml:space="preserve">to the point where the hand is first detected. What this means is all movements are relative to the position of the users hand rather than absolute to screen space. </w:t>
      </w:r>
      <w:r w:rsidR="00720A9A">
        <w:t xml:space="preserve">To </w:t>
      </w:r>
      <w:r w:rsidR="008342D7">
        <w:t>further</w:t>
      </w:r>
      <w:r w:rsidR="00720A9A">
        <w:t xml:space="preserve"> improve on relative vs. absolute movement issues, when the user closes their hand to apply the currently selected brush </w:t>
      </w:r>
      <w:r w:rsidR="00D606D7">
        <w:t>the pivot point is moved to the position of the hand when the closed gesture was first recognized.</w:t>
      </w:r>
      <w:r w:rsidR="00134CBF">
        <w:t xml:space="preserve"> This also fixes issues were users </w:t>
      </w:r>
      <w:r w:rsidR="006957BB">
        <w:t>would start applying a brush and continue moving the gizmo at the same time. Moving the pivot point means that the application of the brush will only effect the point where the user wants, unless they move there hand.</w:t>
      </w:r>
    </w:p>
    <w:p w:rsidR="0069330F" w:rsidRPr="00CC55A6" w:rsidRDefault="0047367C" w:rsidP="0047367C">
      <w:pPr>
        <w:pStyle w:val="Heading3"/>
      </w:pPr>
      <w:r>
        <w:t>Finalizing Voice Commands</w:t>
      </w:r>
    </w:p>
    <w:p w:rsidR="000573E5" w:rsidRDefault="00B93456" w:rsidP="00C32D52">
      <w:r>
        <w:t>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to the VisCraft keyword). Finally a voice command to toggle the render mode of the terrain will be added. One command for toggling wireframe based rendering and another to toggle smooth render vs. texture based rendering. For the final grammar file see appendix 1.</w:t>
      </w:r>
    </w:p>
    <w:p w:rsidR="000573E5" w:rsidRDefault="000573E5" w:rsidP="00C32D52"/>
    <w:p w:rsidR="00C22758" w:rsidRDefault="00C22758" w:rsidP="00C32D52"/>
    <w:p w:rsidR="00C22758" w:rsidRDefault="00C22758" w:rsidP="00C32D52"/>
    <w:p w:rsidR="00C22758" w:rsidRDefault="00C22758" w:rsidP="00C32D52"/>
    <w:p w:rsidR="00C22758" w:rsidRDefault="00A1012D" w:rsidP="00A1012D">
      <w:pPr>
        <w:pStyle w:val="Heading2"/>
      </w:pPr>
      <w:r>
        <w:lastRenderedPageBreak/>
        <w:t>Testing: The Final Round</w:t>
      </w:r>
    </w:p>
    <w:p w:rsidR="00A1012D" w:rsidRDefault="00A1012D" w:rsidP="00F62117">
      <w:pPr>
        <w:jc w:val="both"/>
      </w:pPr>
      <w:r>
        <w:t>With hand detection reverted and improved slightly based on user observations, along with the final voice commands being implemented I opened up testing to all, rather than the previous selection of users.</w:t>
      </w:r>
    </w:p>
    <w:p w:rsidR="00F62117" w:rsidRDefault="00F62117" w:rsidP="00F62117">
      <w:pPr>
        <w:jc w:val="both"/>
      </w:pPr>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A35045" w:rsidRDefault="00A35045" w:rsidP="00A35045">
      <w:pPr>
        <w:pStyle w:val="Heading3"/>
      </w:pPr>
      <w:r>
        <w:t>Improved Hand Gesture Recognition</w:t>
      </w:r>
    </w:p>
    <w:p w:rsidR="00F62117" w:rsidRDefault="00975DF4" w:rsidP="00F62117">
      <w:r>
        <w:rPr>
          <w:noProof/>
          <w:lang w:val="en-GB" w:eastAsia="en-GB"/>
        </w:rPr>
        <w:drawing>
          <wp:anchor distT="0" distB="0" distL="114300" distR="114300" simplePos="0" relativeHeight="251675648" behindDoc="0" locked="0" layoutInCell="1" allowOverlap="1" wp14:anchorId="20815277" wp14:editId="1C455329">
            <wp:simplePos x="0" y="0"/>
            <wp:positionH relativeFrom="column">
              <wp:posOffset>-14605</wp:posOffset>
            </wp:positionH>
            <wp:positionV relativeFrom="paragraph">
              <wp:posOffset>1117600</wp:posOffset>
            </wp:positionV>
            <wp:extent cx="1947545" cy="146431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47545" cy="1464310"/>
                    </a:xfrm>
                    <a:prstGeom prst="rect">
                      <a:avLst/>
                    </a:prstGeom>
                    <a:noFill/>
                    <a:ln>
                      <a:noFill/>
                    </a:ln>
                  </pic:spPr>
                </pic:pic>
              </a:graphicData>
            </a:graphic>
            <wp14:sizeRelH relativeFrom="page">
              <wp14:pctWidth>0</wp14:pctWidth>
            </wp14:sizeRelH>
            <wp14:sizeRelV relativeFrom="page">
              <wp14:pctHeight>0</wp14:pctHeight>
            </wp14:sizeRelV>
          </wp:anchor>
        </w:drawing>
      </w:r>
      <w:r w:rsidR="00C444F2">
        <w:t>Observing users they seemed to be able to traverse the terrai</w:t>
      </w:r>
      <w:r w:rsidR="005C75CB">
        <w:t>n much easier now that the pivot-</w:t>
      </w:r>
      <w:r w:rsidR="00C444F2">
        <w:t xml:space="preserve">point was local. This also meant that the Kinect no longer needed to be adjust per user (though in extreme cases the user may benefit from slight adjustments). </w:t>
      </w:r>
      <w:r>
        <w:t>When questioned however the majority of users complained about the speed that the gizmo moves about the terrain.</w:t>
      </w:r>
      <w:r w:rsidR="006531BF">
        <w:t xml:space="preserve"> 60%</w:t>
      </w:r>
      <w:r>
        <w:t xml:space="preserve"> </w:t>
      </w:r>
      <w:r w:rsidR="006531BF">
        <w:t>s</w:t>
      </w:r>
      <w:r>
        <w:t>tating that the</w:t>
      </w:r>
      <w:r w:rsidR="006531BF">
        <w:t>y</w:t>
      </w:r>
      <w:r>
        <w:t xml:space="preserve"> believed it to be slow. </w:t>
      </w:r>
      <w:r w:rsidR="00315D06">
        <w:t>This is probably a side effect of the relative based movement, as previously the users hand was often a greater distance about the pivot-point, however now the user</w:t>
      </w:r>
      <w:r w:rsidR="0009169C">
        <w:t xml:space="preserve"> moves relatively distances between the pivot-point and hand position are minimal.</w:t>
      </w:r>
    </w:p>
    <w:p w:rsidR="007473F5" w:rsidRDefault="00A13373" w:rsidP="00F62117">
      <w:r>
        <w:rPr>
          <w:noProof/>
          <w:lang w:val="en-GB" w:eastAsia="en-GB"/>
        </w:rPr>
        <mc:AlternateContent>
          <mc:Choice Requires="wps">
            <w:drawing>
              <wp:anchor distT="0" distB="0" distL="114300" distR="114300" simplePos="0" relativeHeight="251651584" behindDoc="0" locked="0" layoutInCell="1" allowOverlap="1" wp14:anchorId="4579A386" wp14:editId="66831662">
                <wp:simplePos x="0" y="0"/>
                <wp:positionH relativeFrom="column">
                  <wp:posOffset>-2066290</wp:posOffset>
                </wp:positionH>
                <wp:positionV relativeFrom="paragraph">
                  <wp:posOffset>388620</wp:posOffset>
                </wp:positionV>
                <wp:extent cx="1947545" cy="635"/>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a:effectLst/>
                      </wps:spPr>
                      <wps:txbx>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9A386" id="Text Box 37" o:spid="_x0000_s1038" type="#_x0000_t202" style="position:absolute;margin-left:-162.7pt;margin-top:30.6pt;width:153.3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wP0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" stroked="f">
                <v:textbox style="mso-fit-shape-to-text:t" inset="0,0,0,0">
                  <w:txbxContent>
                    <w:p w:rsidR="00BF4DDC" w:rsidRPr="00532120" w:rsidRDefault="00BF4DDC" w:rsidP="00532120">
                      <w:pPr>
                        <w:pStyle w:val="Caption"/>
                        <w:jc w:val="center"/>
                        <w:rPr>
                          <w:noProof/>
                          <w:sz w:val="16"/>
                        </w:rPr>
                      </w:pPr>
                      <w:r w:rsidRPr="00532120">
                        <w:rPr>
                          <w:sz w:val="16"/>
                        </w:rPr>
                        <w:t xml:space="preserve">Figure </w:t>
                      </w:r>
                      <w:r>
                        <w:rPr>
                          <w:sz w:val="16"/>
                        </w:rPr>
                        <w:t>13</w:t>
                      </w:r>
                      <w:r w:rsidRPr="00532120">
                        <w:rPr>
                          <w:sz w:val="16"/>
                        </w:rPr>
                        <w:t>: User Feedback of the Gizmo Movement Speed</w:t>
                      </w:r>
                    </w:p>
                  </w:txbxContent>
                </v:textbox>
                <w10:wrap type="square"/>
              </v:shape>
            </w:pict>
          </mc:Fallback>
        </mc:AlternateContent>
      </w:r>
      <w:r w:rsidR="007473F5">
        <w:t>Given that 25% of users found the speed correct or too fast, the speed magnitude should be an exposed variable, allowing the user to set the sped to their liking, rather than that value being constant.</w:t>
      </w:r>
    </w:p>
    <w:p w:rsidR="00BF4DDC" w:rsidRDefault="002F622B" w:rsidP="00F62117">
      <w:r>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A13373" w:rsidRDefault="00A13373" w:rsidP="00F62117"/>
    <w:p w:rsidR="00A13373" w:rsidRDefault="00A13373" w:rsidP="00F62117"/>
    <w:p w:rsidR="00A13373" w:rsidRDefault="00A13373" w:rsidP="00F62117"/>
    <w:p w:rsidR="00A13373" w:rsidRDefault="00A13373" w:rsidP="00F62117"/>
    <w:p w:rsidR="00FD07D3" w:rsidRDefault="00FD07D3" w:rsidP="00F62117"/>
    <w:p w:rsidR="00307E98" w:rsidRDefault="00307E98" w:rsidP="00307E98">
      <w:pPr>
        <w:pStyle w:val="Heading3"/>
      </w:pPr>
      <w:r>
        <w:lastRenderedPageBreak/>
        <w:t>Voice Based Commands</w:t>
      </w:r>
    </w:p>
    <w:p w:rsidR="00532120" w:rsidRPr="007473F5" w:rsidRDefault="00532120" w:rsidP="00F62117"/>
    <w:p w:rsidR="00975DF4" w:rsidRPr="00A35045" w:rsidRDefault="009B20D6" w:rsidP="00F62117">
      <w:r>
        <w:rPr>
          <w:noProof/>
          <w:lang w:val="en-GB" w:eastAsia="en-GB"/>
        </w:rPr>
        <w:drawing>
          <wp:anchor distT="0" distB="0" distL="114300" distR="114300" simplePos="0" relativeHeight="251659776" behindDoc="0" locked="0" layoutInCell="1" allowOverlap="1" wp14:anchorId="12EBC63D" wp14:editId="7A20DDD6">
            <wp:simplePos x="0" y="0"/>
            <wp:positionH relativeFrom="column">
              <wp:posOffset>3029447</wp:posOffset>
            </wp:positionH>
            <wp:positionV relativeFrom="paragraph">
              <wp:posOffset>351900</wp:posOffset>
            </wp:positionV>
            <wp:extent cx="2908300" cy="2285365"/>
            <wp:effectExtent l="0" t="0" r="6350" b="63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r="15185"/>
                    <a:stretch/>
                  </pic:blipFill>
                  <pic:spPr bwMode="auto">
                    <a:xfrm>
                      <a:off x="0" y="0"/>
                      <a:ext cx="2908300" cy="2285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E402D" w:rsidRPr="00A1012D" w:rsidRDefault="00DE402D" w:rsidP="00A1012D"/>
    <w:p w:rsidR="000573E5" w:rsidRDefault="000573E5" w:rsidP="00C32D52"/>
    <w:p w:rsidR="000573E5" w:rsidRPr="00C32D52" w:rsidRDefault="000573E5" w:rsidP="00C32D52"/>
    <w:p w:rsidR="004100EE" w:rsidRDefault="004100EE" w:rsidP="00677AE3">
      <w:pPr>
        <w:jc w:val="both"/>
      </w:pPr>
    </w:p>
    <w:p w:rsidR="0061317C" w:rsidRDefault="0061317C" w:rsidP="00677AE3">
      <w:pPr>
        <w:jc w:val="both"/>
      </w:pPr>
    </w:p>
    <w:p w:rsidR="001E5F03" w:rsidRDefault="001E5F03" w:rsidP="00677AE3">
      <w:pPr>
        <w:jc w:val="both"/>
      </w:pPr>
    </w:p>
    <w:p w:rsidR="00A13373" w:rsidRDefault="00A13373" w:rsidP="00677AE3">
      <w:pPr>
        <w:jc w:val="both"/>
      </w:pPr>
    </w:p>
    <w:p w:rsidR="00A13373" w:rsidRDefault="009B20D6" w:rsidP="00677AE3">
      <w:pPr>
        <w:jc w:val="both"/>
      </w:pPr>
      <w:r>
        <w:rPr>
          <w:noProof/>
          <w:lang w:val="en-GB" w:eastAsia="en-GB"/>
        </w:rPr>
        <w:drawing>
          <wp:anchor distT="0" distB="0" distL="114300" distR="114300" simplePos="0" relativeHeight="251665920" behindDoc="0" locked="0" layoutInCell="1" allowOverlap="1" wp14:anchorId="48024F67" wp14:editId="1BAD0C12">
            <wp:simplePos x="0" y="0"/>
            <wp:positionH relativeFrom="column">
              <wp:posOffset>3013544</wp:posOffset>
            </wp:positionH>
            <wp:positionV relativeFrom="paragraph">
              <wp:posOffset>11154</wp:posOffset>
            </wp:positionV>
            <wp:extent cx="2933700" cy="2259957"/>
            <wp:effectExtent l="0" t="0" r="0" b="762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3700" cy="225995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3373" w:rsidRDefault="00A13373" w:rsidP="00677AE3">
      <w:pPr>
        <w:jc w:val="both"/>
      </w:pPr>
    </w:p>
    <w:p w:rsidR="00A13373" w:rsidRDefault="00A13373" w:rsidP="00677AE3">
      <w:pPr>
        <w:jc w:val="both"/>
      </w:pPr>
    </w:p>
    <w:p w:rsidR="00A13373" w:rsidRDefault="00A13373" w:rsidP="00677AE3">
      <w:pPr>
        <w:jc w:val="both"/>
      </w:pPr>
    </w:p>
    <w:p w:rsidR="00A13373" w:rsidRDefault="00A13373" w:rsidP="00677AE3">
      <w:pPr>
        <w:jc w:val="both"/>
      </w:pPr>
    </w:p>
    <w:p w:rsidR="00A13373" w:rsidRDefault="00A13373"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p>
    <w:p w:rsidR="009B20D6" w:rsidRDefault="009B20D6" w:rsidP="00677AE3">
      <w:pPr>
        <w:jc w:val="both"/>
      </w:pPr>
      <w:bookmarkStart w:id="0" w:name="_GoBack"/>
      <w:bookmarkEnd w:id="0"/>
    </w:p>
    <w:p w:rsidR="001E5F03" w:rsidRDefault="001E5F03" w:rsidP="001E5F03">
      <w:pPr>
        <w:pStyle w:val="Heading2"/>
      </w:pPr>
      <w:r>
        <w:lastRenderedPageBreak/>
        <w:t>References</w:t>
      </w:r>
    </w:p>
    <w:p w:rsidR="001E5F03" w:rsidRDefault="001E5F03" w:rsidP="001E5F03">
      <w:r>
        <w:t xml:space="preserve">[1] </w:t>
      </w:r>
      <w:r w:rsidR="005467EC" w:rsidRPr="005467EC">
        <w:t>http://subversion.apache.org/</w:t>
      </w:r>
    </w:p>
    <w:p w:rsidR="001E5F03" w:rsidRDefault="001E5F03" w:rsidP="001E5F03">
      <w:r>
        <w:t>[2]</w:t>
      </w:r>
      <w:r w:rsidR="005467EC">
        <w:t xml:space="preserve"> </w:t>
      </w:r>
      <w:r w:rsidR="005467EC" w:rsidRPr="005467EC">
        <w:t>http://cppcheck.sourceforge.net/</w:t>
      </w:r>
    </w:p>
    <w:p w:rsidR="001E5F03" w:rsidRDefault="001E5F03" w:rsidP="001E5F03">
      <w:r>
        <w:t>[3]</w:t>
      </w:r>
      <w:r w:rsidR="005467EC">
        <w:t xml:space="preserve"> </w:t>
      </w:r>
      <w:r w:rsidR="005467EC" w:rsidRPr="005467EC">
        <w:t>http://www.stanford.edu/class/ee368/Project_11/Reports/Tang_Hand_Gesture_Recognition.pdf</w:t>
      </w:r>
    </w:p>
    <w:p w:rsidR="001E5F03" w:rsidRDefault="001E5F03" w:rsidP="00AD4A40">
      <w:r>
        <w:t>[4]</w:t>
      </w:r>
      <w:r w:rsidR="009A28AB">
        <w:t xml:space="preserve"> </w:t>
      </w:r>
      <w:r w:rsidR="00AD4A40">
        <w:t>H. Bay, T. Tuytelaars, L. Van Gool. “SURF: Speeded Up Robust Features”, Lecture Notes in Computer Science, 2008.</w:t>
      </w:r>
    </w:p>
    <w:p w:rsidR="001E5F03" w:rsidRDefault="001E5F03" w:rsidP="001E5F03">
      <w:r>
        <w:t>[5]</w:t>
      </w:r>
      <w:r w:rsidR="00AD4A40">
        <w:t xml:space="preserve"> </w:t>
      </w:r>
      <w:r w:rsidR="001D4278" w:rsidRPr="001D4278">
        <w:t>http://iss.bu.edu/data/jkonrad/reports/HDTT11-04buece.pdf</w:t>
      </w:r>
    </w:p>
    <w:p w:rsidR="001D4278" w:rsidRDefault="001D4278" w:rsidP="001E5F03">
      <w:r>
        <w:t xml:space="preserve">[6] </w:t>
      </w:r>
      <w:r w:rsidR="001D4923" w:rsidRPr="001D4923">
        <w:t>http://www.cs.sunysb.edu/~algorith/implement/DPsimp/implement.shtml</w:t>
      </w:r>
    </w:p>
    <w:p w:rsidR="001D4923" w:rsidRDefault="001D4923" w:rsidP="001E5F03">
      <w:r>
        <w:t xml:space="preserve">[7] </w:t>
      </w:r>
      <w:r w:rsidR="002B63BA" w:rsidRPr="002B63BA">
        <w:t>http://espeak.sourceforge.net/</w:t>
      </w:r>
    </w:p>
    <w:p w:rsidR="002B63BA" w:rsidRDefault="002B63BA" w:rsidP="001E5F03">
      <w:r>
        <w:t xml:space="preserve">[8] </w:t>
      </w:r>
      <w:r w:rsidR="007919EB" w:rsidRPr="007919EB">
        <w:t>http://voce.sourceforge.net/</w:t>
      </w:r>
    </w:p>
    <w:p w:rsidR="007919EB" w:rsidRPr="001E5F03" w:rsidRDefault="007919EB" w:rsidP="007919EB">
      <w:r>
        <w:t>[9]</w:t>
      </w:r>
      <w:r w:rsidRPr="007919EB">
        <w:t xml:space="preserve"> </w:t>
      </w:r>
      <w:r>
        <w:t>Karl, L., Pettey, M., and Shneiderman, B. Speech versus mouse commands for word processing applications: An empirical evaluation. Int. J. Man-Mach. Stud. 39, 4 (1993), 667–687.</w:t>
      </w:r>
    </w:p>
    <w:p w:rsidR="001E5F03" w:rsidRDefault="006C59AE" w:rsidP="00677AE3">
      <w:pPr>
        <w:jc w:val="both"/>
      </w:pPr>
      <w:r>
        <w:t xml:space="preserve">[10] </w:t>
      </w:r>
      <w:r w:rsidRPr="006C59AE">
        <w:t>http://dl.acm.org/ft_gateway.cfm?id=348990&amp;ftid=5995&amp;dwn=1&amp;CFID=328401585&amp;CFTOKEN=28691511</w:t>
      </w:r>
    </w:p>
    <w:p w:rsidR="001E5F03" w:rsidRPr="00DC3504" w:rsidRDefault="00A549E6" w:rsidP="00677AE3">
      <w:pPr>
        <w:jc w:val="both"/>
      </w:pPr>
      <w:r>
        <w:t>[11]</w:t>
      </w:r>
    </w:p>
    <w:sectPr w:rsidR="001E5F03" w:rsidRPr="00DC35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7AA1A57"/>
    <w:multiLevelType w:val="hybridMultilevel"/>
    <w:tmpl w:val="4CA26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A12BE4"/>
    <w:multiLevelType w:val="hybridMultilevel"/>
    <w:tmpl w:val="04CA2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4"/>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E7"/>
    <w:rsid w:val="000066A8"/>
    <w:rsid w:val="0001326D"/>
    <w:rsid w:val="00024AC1"/>
    <w:rsid w:val="00025135"/>
    <w:rsid w:val="000318F1"/>
    <w:rsid w:val="00032BEC"/>
    <w:rsid w:val="00037AF3"/>
    <w:rsid w:val="00041915"/>
    <w:rsid w:val="00043C1C"/>
    <w:rsid w:val="00046A54"/>
    <w:rsid w:val="000524E3"/>
    <w:rsid w:val="000573E5"/>
    <w:rsid w:val="00061A3D"/>
    <w:rsid w:val="000636D3"/>
    <w:rsid w:val="00065A3F"/>
    <w:rsid w:val="00071E67"/>
    <w:rsid w:val="00076F17"/>
    <w:rsid w:val="00083155"/>
    <w:rsid w:val="0008744A"/>
    <w:rsid w:val="00087D66"/>
    <w:rsid w:val="0009169C"/>
    <w:rsid w:val="00096694"/>
    <w:rsid w:val="000A0DCB"/>
    <w:rsid w:val="000A5B7F"/>
    <w:rsid w:val="000B4EB3"/>
    <w:rsid w:val="000B5D49"/>
    <w:rsid w:val="000B60CC"/>
    <w:rsid w:val="000C0923"/>
    <w:rsid w:val="000C5550"/>
    <w:rsid w:val="000C6979"/>
    <w:rsid w:val="000D5F38"/>
    <w:rsid w:val="000E4258"/>
    <w:rsid w:val="000E6C95"/>
    <w:rsid w:val="000F1E5F"/>
    <w:rsid w:val="000F3CF6"/>
    <w:rsid w:val="000F4999"/>
    <w:rsid w:val="00101EB5"/>
    <w:rsid w:val="00102517"/>
    <w:rsid w:val="0010383B"/>
    <w:rsid w:val="0010567A"/>
    <w:rsid w:val="001056AF"/>
    <w:rsid w:val="001123F9"/>
    <w:rsid w:val="001129B6"/>
    <w:rsid w:val="001163A0"/>
    <w:rsid w:val="00134CBF"/>
    <w:rsid w:val="001469C0"/>
    <w:rsid w:val="00147BB1"/>
    <w:rsid w:val="001514ED"/>
    <w:rsid w:val="00152210"/>
    <w:rsid w:val="00162C3A"/>
    <w:rsid w:val="001731AA"/>
    <w:rsid w:val="00173B0D"/>
    <w:rsid w:val="001753E6"/>
    <w:rsid w:val="00186409"/>
    <w:rsid w:val="0018747B"/>
    <w:rsid w:val="00187E0F"/>
    <w:rsid w:val="0019354B"/>
    <w:rsid w:val="00193C06"/>
    <w:rsid w:val="001942E2"/>
    <w:rsid w:val="00197807"/>
    <w:rsid w:val="001A0646"/>
    <w:rsid w:val="001A09B5"/>
    <w:rsid w:val="001A7FEA"/>
    <w:rsid w:val="001B349F"/>
    <w:rsid w:val="001B3DA4"/>
    <w:rsid w:val="001B4FFF"/>
    <w:rsid w:val="001B59FC"/>
    <w:rsid w:val="001B60DD"/>
    <w:rsid w:val="001B6FCA"/>
    <w:rsid w:val="001C5BC2"/>
    <w:rsid w:val="001D39CA"/>
    <w:rsid w:val="001D4278"/>
    <w:rsid w:val="001D4923"/>
    <w:rsid w:val="001D6E18"/>
    <w:rsid w:val="001D7165"/>
    <w:rsid w:val="001D7F89"/>
    <w:rsid w:val="001E20F3"/>
    <w:rsid w:val="001E4465"/>
    <w:rsid w:val="001E4B64"/>
    <w:rsid w:val="001E4EF5"/>
    <w:rsid w:val="001E5184"/>
    <w:rsid w:val="001E5F03"/>
    <w:rsid w:val="001E6F47"/>
    <w:rsid w:val="001E7A75"/>
    <w:rsid w:val="001F63C6"/>
    <w:rsid w:val="001F6B35"/>
    <w:rsid w:val="00203190"/>
    <w:rsid w:val="00225E5E"/>
    <w:rsid w:val="00225EED"/>
    <w:rsid w:val="002262BA"/>
    <w:rsid w:val="002278C0"/>
    <w:rsid w:val="00230253"/>
    <w:rsid w:val="00230B22"/>
    <w:rsid w:val="00232B14"/>
    <w:rsid w:val="0023704B"/>
    <w:rsid w:val="00244A61"/>
    <w:rsid w:val="0025435E"/>
    <w:rsid w:val="002546C9"/>
    <w:rsid w:val="0025692D"/>
    <w:rsid w:val="0025769A"/>
    <w:rsid w:val="002624B4"/>
    <w:rsid w:val="002633BB"/>
    <w:rsid w:val="00265D29"/>
    <w:rsid w:val="00267E25"/>
    <w:rsid w:val="00273C60"/>
    <w:rsid w:val="00276577"/>
    <w:rsid w:val="00287846"/>
    <w:rsid w:val="00292195"/>
    <w:rsid w:val="002973E3"/>
    <w:rsid w:val="00297DF4"/>
    <w:rsid w:val="002A510C"/>
    <w:rsid w:val="002B3870"/>
    <w:rsid w:val="002B5136"/>
    <w:rsid w:val="002B63BA"/>
    <w:rsid w:val="002B646D"/>
    <w:rsid w:val="002B74BE"/>
    <w:rsid w:val="002D1DA8"/>
    <w:rsid w:val="002D2CD3"/>
    <w:rsid w:val="002D39EE"/>
    <w:rsid w:val="002D5593"/>
    <w:rsid w:val="002E19DB"/>
    <w:rsid w:val="002E1C6D"/>
    <w:rsid w:val="002E5C2C"/>
    <w:rsid w:val="002E761C"/>
    <w:rsid w:val="002F622B"/>
    <w:rsid w:val="002F7E3E"/>
    <w:rsid w:val="00303F4C"/>
    <w:rsid w:val="00305997"/>
    <w:rsid w:val="00305CF6"/>
    <w:rsid w:val="00307E98"/>
    <w:rsid w:val="00310175"/>
    <w:rsid w:val="003142B0"/>
    <w:rsid w:val="00315D06"/>
    <w:rsid w:val="00333C3D"/>
    <w:rsid w:val="00346E30"/>
    <w:rsid w:val="00347783"/>
    <w:rsid w:val="003541DC"/>
    <w:rsid w:val="00355CE8"/>
    <w:rsid w:val="00364F8B"/>
    <w:rsid w:val="003666E9"/>
    <w:rsid w:val="00367E03"/>
    <w:rsid w:val="00372425"/>
    <w:rsid w:val="00372868"/>
    <w:rsid w:val="003823B6"/>
    <w:rsid w:val="00384B5F"/>
    <w:rsid w:val="003927F8"/>
    <w:rsid w:val="00393831"/>
    <w:rsid w:val="00393C3F"/>
    <w:rsid w:val="0039656B"/>
    <w:rsid w:val="003A04C9"/>
    <w:rsid w:val="003A1753"/>
    <w:rsid w:val="003A40CD"/>
    <w:rsid w:val="003B156C"/>
    <w:rsid w:val="003B1A68"/>
    <w:rsid w:val="003B1F34"/>
    <w:rsid w:val="003B43C2"/>
    <w:rsid w:val="003C044E"/>
    <w:rsid w:val="003C2914"/>
    <w:rsid w:val="003D05F2"/>
    <w:rsid w:val="003D0E60"/>
    <w:rsid w:val="003D1A73"/>
    <w:rsid w:val="003D3AF6"/>
    <w:rsid w:val="003D750B"/>
    <w:rsid w:val="003F0361"/>
    <w:rsid w:val="003F33BC"/>
    <w:rsid w:val="00400870"/>
    <w:rsid w:val="00404BD4"/>
    <w:rsid w:val="004056FE"/>
    <w:rsid w:val="0040572A"/>
    <w:rsid w:val="004067AD"/>
    <w:rsid w:val="004100EE"/>
    <w:rsid w:val="00412BA5"/>
    <w:rsid w:val="004149B4"/>
    <w:rsid w:val="00417F6A"/>
    <w:rsid w:val="004206BD"/>
    <w:rsid w:val="004240CC"/>
    <w:rsid w:val="00424742"/>
    <w:rsid w:val="00440E82"/>
    <w:rsid w:val="004500A5"/>
    <w:rsid w:val="004518CF"/>
    <w:rsid w:val="00454C16"/>
    <w:rsid w:val="0046473F"/>
    <w:rsid w:val="0046758E"/>
    <w:rsid w:val="0047367C"/>
    <w:rsid w:val="00475F47"/>
    <w:rsid w:val="0048022B"/>
    <w:rsid w:val="00487023"/>
    <w:rsid w:val="00493EA7"/>
    <w:rsid w:val="00497D69"/>
    <w:rsid w:val="004A38BF"/>
    <w:rsid w:val="004A59B1"/>
    <w:rsid w:val="004B158A"/>
    <w:rsid w:val="004B32BA"/>
    <w:rsid w:val="004B6CDB"/>
    <w:rsid w:val="004C0A6B"/>
    <w:rsid w:val="004C0D37"/>
    <w:rsid w:val="004C3990"/>
    <w:rsid w:val="004D0252"/>
    <w:rsid w:val="004D3091"/>
    <w:rsid w:val="004D364D"/>
    <w:rsid w:val="004D48B7"/>
    <w:rsid w:val="004E3FC2"/>
    <w:rsid w:val="004E5A16"/>
    <w:rsid w:val="004E690A"/>
    <w:rsid w:val="004F05A9"/>
    <w:rsid w:val="004F1392"/>
    <w:rsid w:val="004F4538"/>
    <w:rsid w:val="004F552E"/>
    <w:rsid w:val="004F6480"/>
    <w:rsid w:val="004F7F69"/>
    <w:rsid w:val="00501CDC"/>
    <w:rsid w:val="005042BB"/>
    <w:rsid w:val="00506ADC"/>
    <w:rsid w:val="00510E32"/>
    <w:rsid w:val="00512211"/>
    <w:rsid w:val="00514985"/>
    <w:rsid w:val="005201AA"/>
    <w:rsid w:val="00522649"/>
    <w:rsid w:val="00527274"/>
    <w:rsid w:val="00530718"/>
    <w:rsid w:val="00531365"/>
    <w:rsid w:val="00531B46"/>
    <w:rsid w:val="00532120"/>
    <w:rsid w:val="0053420A"/>
    <w:rsid w:val="00535C1C"/>
    <w:rsid w:val="0054197F"/>
    <w:rsid w:val="00542F7C"/>
    <w:rsid w:val="0054631F"/>
    <w:rsid w:val="005467EC"/>
    <w:rsid w:val="00551B27"/>
    <w:rsid w:val="00561956"/>
    <w:rsid w:val="005660A7"/>
    <w:rsid w:val="005737AC"/>
    <w:rsid w:val="00580A14"/>
    <w:rsid w:val="00586ED9"/>
    <w:rsid w:val="005932EA"/>
    <w:rsid w:val="00594209"/>
    <w:rsid w:val="00595487"/>
    <w:rsid w:val="005A42CA"/>
    <w:rsid w:val="005B1E6D"/>
    <w:rsid w:val="005B277D"/>
    <w:rsid w:val="005B2D18"/>
    <w:rsid w:val="005B306E"/>
    <w:rsid w:val="005B7987"/>
    <w:rsid w:val="005C2977"/>
    <w:rsid w:val="005C75CB"/>
    <w:rsid w:val="005D03B0"/>
    <w:rsid w:val="005D048A"/>
    <w:rsid w:val="005D3361"/>
    <w:rsid w:val="005D45B0"/>
    <w:rsid w:val="005D53A1"/>
    <w:rsid w:val="005D6B7B"/>
    <w:rsid w:val="005E042D"/>
    <w:rsid w:val="005E1DF0"/>
    <w:rsid w:val="005E236F"/>
    <w:rsid w:val="005E634E"/>
    <w:rsid w:val="005F40E3"/>
    <w:rsid w:val="006027F3"/>
    <w:rsid w:val="00607250"/>
    <w:rsid w:val="0061317C"/>
    <w:rsid w:val="006134F9"/>
    <w:rsid w:val="00614728"/>
    <w:rsid w:val="0061523E"/>
    <w:rsid w:val="006170F0"/>
    <w:rsid w:val="00621171"/>
    <w:rsid w:val="00623AA3"/>
    <w:rsid w:val="00625674"/>
    <w:rsid w:val="0063161E"/>
    <w:rsid w:val="006507B0"/>
    <w:rsid w:val="006531BF"/>
    <w:rsid w:val="006537AD"/>
    <w:rsid w:val="006546E8"/>
    <w:rsid w:val="006559FF"/>
    <w:rsid w:val="006565E7"/>
    <w:rsid w:val="00656EC7"/>
    <w:rsid w:val="006633E5"/>
    <w:rsid w:val="00666B1C"/>
    <w:rsid w:val="006707FD"/>
    <w:rsid w:val="0067670B"/>
    <w:rsid w:val="00677AE3"/>
    <w:rsid w:val="00685196"/>
    <w:rsid w:val="00687272"/>
    <w:rsid w:val="00690D96"/>
    <w:rsid w:val="0069330F"/>
    <w:rsid w:val="006957BB"/>
    <w:rsid w:val="00696DE6"/>
    <w:rsid w:val="006A357A"/>
    <w:rsid w:val="006B2FF0"/>
    <w:rsid w:val="006B4EBC"/>
    <w:rsid w:val="006B5DE5"/>
    <w:rsid w:val="006B61CD"/>
    <w:rsid w:val="006B7A3B"/>
    <w:rsid w:val="006C0494"/>
    <w:rsid w:val="006C0781"/>
    <w:rsid w:val="006C2BCE"/>
    <w:rsid w:val="006C2C73"/>
    <w:rsid w:val="006C516D"/>
    <w:rsid w:val="006C59AE"/>
    <w:rsid w:val="006C6B1A"/>
    <w:rsid w:val="006D3580"/>
    <w:rsid w:val="006E05BA"/>
    <w:rsid w:val="006E171A"/>
    <w:rsid w:val="006F2364"/>
    <w:rsid w:val="006F274D"/>
    <w:rsid w:val="006F2D0E"/>
    <w:rsid w:val="006F7D90"/>
    <w:rsid w:val="007021F4"/>
    <w:rsid w:val="007071D8"/>
    <w:rsid w:val="00712C35"/>
    <w:rsid w:val="00720A9A"/>
    <w:rsid w:val="00726595"/>
    <w:rsid w:val="00730956"/>
    <w:rsid w:val="00731991"/>
    <w:rsid w:val="0073561A"/>
    <w:rsid w:val="00740DE2"/>
    <w:rsid w:val="00742252"/>
    <w:rsid w:val="007429FB"/>
    <w:rsid w:val="007431B2"/>
    <w:rsid w:val="00747139"/>
    <w:rsid w:val="007473F5"/>
    <w:rsid w:val="0075487F"/>
    <w:rsid w:val="007626E6"/>
    <w:rsid w:val="007719E8"/>
    <w:rsid w:val="007764A7"/>
    <w:rsid w:val="00783866"/>
    <w:rsid w:val="0078645B"/>
    <w:rsid w:val="007919EB"/>
    <w:rsid w:val="00791A3B"/>
    <w:rsid w:val="0079263C"/>
    <w:rsid w:val="00795F43"/>
    <w:rsid w:val="007962DC"/>
    <w:rsid w:val="007A267B"/>
    <w:rsid w:val="007A295E"/>
    <w:rsid w:val="007A315E"/>
    <w:rsid w:val="007A4021"/>
    <w:rsid w:val="007A5D8A"/>
    <w:rsid w:val="007B4620"/>
    <w:rsid w:val="007B5BF0"/>
    <w:rsid w:val="007C1F59"/>
    <w:rsid w:val="007C27EC"/>
    <w:rsid w:val="007C699E"/>
    <w:rsid w:val="007D1FD4"/>
    <w:rsid w:val="007D46F2"/>
    <w:rsid w:val="007D492D"/>
    <w:rsid w:val="007E2A46"/>
    <w:rsid w:val="007E3D0F"/>
    <w:rsid w:val="007E5B83"/>
    <w:rsid w:val="007E6445"/>
    <w:rsid w:val="007F3589"/>
    <w:rsid w:val="007F7949"/>
    <w:rsid w:val="00803B12"/>
    <w:rsid w:val="00813B98"/>
    <w:rsid w:val="00814335"/>
    <w:rsid w:val="00815C28"/>
    <w:rsid w:val="00820D1A"/>
    <w:rsid w:val="008247EA"/>
    <w:rsid w:val="008261AE"/>
    <w:rsid w:val="008342D7"/>
    <w:rsid w:val="00834F3F"/>
    <w:rsid w:val="008412E1"/>
    <w:rsid w:val="00843932"/>
    <w:rsid w:val="00843EF2"/>
    <w:rsid w:val="00844F4E"/>
    <w:rsid w:val="00845E5B"/>
    <w:rsid w:val="00851496"/>
    <w:rsid w:val="008514DC"/>
    <w:rsid w:val="008548D0"/>
    <w:rsid w:val="00861EDD"/>
    <w:rsid w:val="00862701"/>
    <w:rsid w:val="00863666"/>
    <w:rsid w:val="00864A05"/>
    <w:rsid w:val="00865D25"/>
    <w:rsid w:val="0087234F"/>
    <w:rsid w:val="00873F56"/>
    <w:rsid w:val="00874EE4"/>
    <w:rsid w:val="008764F3"/>
    <w:rsid w:val="00884252"/>
    <w:rsid w:val="00885D6B"/>
    <w:rsid w:val="0089078B"/>
    <w:rsid w:val="0089178B"/>
    <w:rsid w:val="00894C39"/>
    <w:rsid w:val="008958BB"/>
    <w:rsid w:val="00896AC8"/>
    <w:rsid w:val="008A04FD"/>
    <w:rsid w:val="008A079C"/>
    <w:rsid w:val="008A3B7F"/>
    <w:rsid w:val="008C17B6"/>
    <w:rsid w:val="008C23C7"/>
    <w:rsid w:val="008C3A19"/>
    <w:rsid w:val="008D2786"/>
    <w:rsid w:val="008D3DCE"/>
    <w:rsid w:val="008E1727"/>
    <w:rsid w:val="008F0124"/>
    <w:rsid w:val="008F6779"/>
    <w:rsid w:val="008F737C"/>
    <w:rsid w:val="00902665"/>
    <w:rsid w:val="0090372A"/>
    <w:rsid w:val="00905ABF"/>
    <w:rsid w:val="00905F6F"/>
    <w:rsid w:val="00906A8A"/>
    <w:rsid w:val="00906F4A"/>
    <w:rsid w:val="009106E0"/>
    <w:rsid w:val="00912764"/>
    <w:rsid w:val="00915383"/>
    <w:rsid w:val="009234AD"/>
    <w:rsid w:val="009266D9"/>
    <w:rsid w:val="00926C94"/>
    <w:rsid w:val="00932776"/>
    <w:rsid w:val="0093481D"/>
    <w:rsid w:val="00944848"/>
    <w:rsid w:val="009463A7"/>
    <w:rsid w:val="0094710C"/>
    <w:rsid w:val="009513A6"/>
    <w:rsid w:val="00951A25"/>
    <w:rsid w:val="00952987"/>
    <w:rsid w:val="00954B82"/>
    <w:rsid w:val="00954C73"/>
    <w:rsid w:val="009557A5"/>
    <w:rsid w:val="009626D5"/>
    <w:rsid w:val="009660D2"/>
    <w:rsid w:val="00967641"/>
    <w:rsid w:val="00971F34"/>
    <w:rsid w:val="00972A9F"/>
    <w:rsid w:val="00975DF4"/>
    <w:rsid w:val="009762BC"/>
    <w:rsid w:val="00976565"/>
    <w:rsid w:val="00981FA6"/>
    <w:rsid w:val="00983F10"/>
    <w:rsid w:val="00993575"/>
    <w:rsid w:val="009A28AB"/>
    <w:rsid w:val="009B0C99"/>
    <w:rsid w:val="009B1149"/>
    <w:rsid w:val="009B20D6"/>
    <w:rsid w:val="009B72D6"/>
    <w:rsid w:val="009C1F13"/>
    <w:rsid w:val="009C720A"/>
    <w:rsid w:val="009D0BD4"/>
    <w:rsid w:val="009E1230"/>
    <w:rsid w:val="009E598A"/>
    <w:rsid w:val="009E7541"/>
    <w:rsid w:val="009E7FCE"/>
    <w:rsid w:val="009F0705"/>
    <w:rsid w:val="009F1298"/>
    <w:rsid w:val="009F6681"/>
    <w:rsid w:val="009F74DB"/>
    <w:rsid w:val="00A02CF4"/>
    <w:rsid w:val="00A04DDF"/>
    <w:rsid w:val="00A053FC"/>
    <w:rsid w:val="00A066B9"/>
    <w:rsid w:val="00A0746B"/>
    <w:rsid w:val="00A1012D"/>
    <w:rsid w:val="00A117F2"/>
    <w:rsid w:val="00A12751"/>
    <w:rsid w:val="00A13373"/>
    <w:rsid w:val="00A1437E"/>
    <w:rsid w:val="00A171FE"/>
    <w:rsid w:val="00A205C3"/>
    <w:rsid w:val="00A21635"/>
    <w:rsid w:val="00A244D4"/>
    <w:rsid w:val="00A31C93"/>
    <w:rsid w:val="00A35045"/>
    <w:rsid w:val="00A4091E"/>
    <w:rsid w:val="00A42556"/>
    <w:rsid w:val="00A44883"/>
    <w:rsid w:val="00A46814"/>
    <w:rsid w:val="00A540CC"/>
    <w:rsid w:val="00A549E6"/>
    <w:rsid w:val="00A604D5"/>
    <w:rsid w:val="00A65B9C"/>
    <w:rsid w:val="00A67144"/>
    <w:rsid w:val="00A71A1D"/>
    <w:rsid w:val="00A723E6"/>
    <w:rsid w:val="00A81346"/>
    <w:rsid w:val="00A92354"/>
    <w:rsid w:val="00AA5853"/>
    <w:rsid w:val="00AA5AF9"/>
    <w:rsid w:val="00AA6AC8"/>
    <w:rsid w:val="00AA6FE9"/>
    <w:rsid w:val="00AA7332"/>
    <w:rsid w:val="00AA7E7B"/>
    <w:rsid w:val="00AB2C87"/>
    <w:rsid w:val="00AB5D68"/>
    <w:rsid w:val="00AB798E"/>
    <w:rsid w:val="00AC46E1"/>
    <w:rsid w:val="00AC6C67"/>
    <w:rsid w:val="00AD016E"/>
    <w:rsid w:val="00AD0AC5"/>
    <w:rsid w:val="00AD4A40"/>
    <w:rsid w:val="00AD5AE9"/>
    <w:rsid w:val="00AD79A5"/>
    <w:rsid w:val="00AE226C"/>
    <w:rsid w:val="00AE23AF"/>
    <w:rsid w:val="00AE414E"/>
    <w:rsid w:val="00AE6F1B"/>
    <w:rsid w:val="00AF680B"/>
    <w:rsid w:val="00B038F5"/>
    <w:rsid w:val="00B05CEC"/>
    <w:rsid w:val="00B17B12"/>
    <w:rsid w:val="00B216AD"/>
    <w:rsid w:val="00B22068"/>
    <w:rsid w:val="00B24CE8"/>
    <w:rsid w:val="00B3382C"/>
    <w:rsid w:val="00B33BC9"/>
    <w:rsid w:val="00B33CF1"/>
    <w:rsid w:val="00B37807"/>
    <w:rsid w:val="00B40187"/>
    <w:rsid w:val="00B47CC0"/>
    <w:rsid w:val="00B50350"/>
    <w:rsid w:val="00B641DD"/>
    <w:rsid w:val="00B64252"/>
    <w:rsid w:val="00B672D3"/>
    <w:rsid w:val="00B91352"/>
    <w:rsid w:val="00B91ECA"/>
    <w:rsid w:val="00B92221"/>
    <w:rsid w:val="00B9231C"/>
    <w:rsid w:val="00B924EE"/>
    <w:rsid w:val="00B93440"/>
    <w:rsid w:val="00B93456"/>
    <w:rsid w:val="00B9490A"/>
    <w:rsid w:val="00BB20A3"/>
    <w:rsid w:val="00BB3009"/>
    <w:rsid w:val="00BB79B0"/>
    <w:rsid w:val="00BC1578"/>
    <w:rsid w:val="00BD0707"/>
    <w:rsid w:val="00BD1184"/>
    <w:rsid w:val="00BD1947"/>
    <w:rsid w:val="00BD4A99"/>
    <w:rsid w:val="00BD516A"/>
    <w:rsid w:val="00BE3A0C"/>
    <w:rsid w:val="00BE3D29"/>
    <w:rsid w:val="00BE3F54"/>
    <w:rsid w:val="00BE4F2D"/>
    <w:rsid w:val="00BE6F13"/>
    <w:rsid w:val="00BF4DDC"/>
    <w:rsid w:val="00BF5BB9"/>
    <w:rsid w:val="00C035A6"/>
    <w:rsid w:val="00C1480B"/>
    <w:rsid w:val="00C20957"/>
    <w:rsid w:val="00C22758"/>
    <w:rsid w:val="00C32D52"/>
    <w:rsid w:val="00C34152"/>
    <w:rsid w:val="00C374F4"/>
    <w:rsid w:val="00C40EB6"/>
    <w:rsid w:val="00C444F2"/>
    <w:rsid w:val="00C44CD2"/>
    <w:rsid w:val="00C45744"/>
    <w:rsid w:val="00C474D6"/>
    <w:rsid w:val="00C47F87"/>
    <w:rsid w:val="00C5158B"/>
    <w:rsid w:val="00C524EE"/>
    <w:rsid w:val="00C53736"/>
    <w:rsid w:val="00C60AA7"/>
    <w:rsid w:val="00C60BD2"/>
    <w:rsid w:val="00C62F91"/>
    <w:rsid w:val="00C70C10"/>
    <w:rsid w:val="00C80544"/>
    <w:rsid w:val="00C83574"/>
    <w:rsid w:val="00C83D51"/>
    <w:rsid w:val="00C84214"/>
    <w:rsid w:val="00C90C3D"/>
    <w:rsid w:val="00C96E5D"/>
    <w:rsid w:val="00CA3031"/>
    <w:rsid w:val="00CB212A"/>
    <w:rsid w:val="00CB2CDD"/>
    <w:rsid w:val="00CB465D"/>
    <w:rsid w:val="00CB57E4"/>
    <w:rsid w:val="00CB7B6B"/>
    <w:rsid w:val="00CC2891"/>
    <w:rsid w:val="00CC49B3"/>
    <w:rsid w:val="00CC49BE"/>
    <w:rsid w:val="00CC55A6"/>
    <w:rsid w:val="00CD586C"/>
    <w:rsid w:val="00CD717E"/>
    <w:rsid w:val="00CD79CD"/>
    <w:rsid w:val="00CE1DD4"/>
    <w:rsid w:val="00CE1FBB"/>
    <w:rsid w:val="00CE53CD"/>
    <w:rsid w:val="00CE6B7E"/>
    <w:rsid w:val="00CF2385"/>
    <w:rsid w:val="00CF4844"/>
    <w:rsid w:val="00CF52E3"/>
    <w:rsid w:val="00D00257"/>
    <w:rsid w:val="00D072EC"/>
    <w:rsid w:val="00D20013"/>
    <w:rsid w:val="00D24FB6"/>
    <w:rsid w:val="00D311D4"/>
    <w:rsid w:val="00D32007"/>
    <w:rsid w:val="00D32B37"/>
    <w:rsid w:val="00D3514F"/>
    <w:rsid w:val="00D35E65"/>
    <w:rsid w:val="00D46FCC"/>
    <w:rsid w:val="00D54FA2"/>
    <w:rsid w:val="00D56A57"/>
    <w:rsid w:val="00D56B0E"/>
    <w:rsid w:val="00D575F8"/>
    <w:rsid w:val="00D606D7"/>
    <w:rsid w:val="00D65FEE"/>
    <w:rsid w:val="00D6780E"/>
    <w:rsid w:val="00D728EC"/>
    <w:rsid w:val="00D7362A"/>
    <w:rsid w:val="00D82E95"/>
    <w:rsid w:val="00D85931"/>
    <w:rsid w:val="00D92130"/>
    <w:rsid w:val="00D93BC3"/>
    <w:rsid w:val="00DA4A68"/>
    <w:rsid w:val="00DA7583"/>
    <w:rsid w:val="00DB3580"/>
    <w:rsid w:val="00DC3504"/>
    <w:rsid w:val="00DC3CBB"/>
    <w:rsid w:val="00DC5854"/>
    <w:rsid w:val="00DC6680"/>
    <w:rsid w:val="00DD037D"/>
    <w:rsid w:val="00DD16FF"/>
    <w:rsid w:val="00DD5D6A"/>
    <w:rsid w:val="00DE1253"/>
    <w:rsid w:val="00DE2D5C"/>
    <w:rsid w:val="00DE402D"/>
    <w:rsid w:val="00DE56A0"/>
    <w:rsid w:val="00DE6A7B"/>
    <w:rsid w:val="00DE7F68"/>
    <w:rsid w:val="00DF27B8"/>
    <w:rsid w:val="00DF4F0B"/>
    <w:rsid w:val="00DF73F1"/>
    <w:rsid w:val="00DF7B2D"/>
    <w:rsid w:val="00E00AE4"/>
    <w:rsid w:val="00E10270"/>
    <w:rsid w:val="00E104C9"/>
    <w:rsid w:val="00E14512"/>
    <w:rsid w:val="00E14E73"/>
    <w:rsid w:val="00E253C7"/>
    <w:rsid w:val="00E31100"/>
    <w:rsid w:val="00E31F08"/>
    <w:rsid w:val="00E335B3"/>
    <w:rsid w:val="00E474DD"/>
    <w:rsid w:val="00E5113A"/>
    <w:rsid w:val="00E51D63"/>
    <w:rsid w:val="00E51E07"/>
    <w:rsid w:val="00E529F2"/>
    <w:rsid w:val="00E610A9"/>
    <w:rsid w:val="00E670F9"/>
    <w:rsid w:val="00E70265"/>
    <w:rsid w:val="00E70F4C"/>
    <w:rsid w:val="00E71BFB"/>
    <w:rsid w:val="00E72193"/>
    <w:rsid w:val="00E73964"/>
    <w:rsid w:val="00E7657D"/>
    <w:rsid w:val="00E86FFD"/>
    <w:rsid w:val="00E90F87"/>
    <w:rsid w:val="00E9267E"/>
    <w:rsid w:val="00E93655"/>
    <w:rsid w:val="00E93B14"/>
    <w:rsid w:val="00E94193"/>
    <w:rsid w:val="00E95913"/>
    <w:rsid w:val="00EA4E5B"/>
    <w:rsid w:val="00EA505C"/>
    <w:rsid w:val="00EA5CA4"/>
    <w:rsid w:val="00EA69FE"/>
    <w:rsid w:val="00EA6C3D"/>
    <w:rsid w:val="00EC03BD"/>
    <w:rsid w:val="00EC72A7"/>
    <w:rsid w:val="00ED3855"/>
    <w:rsid w:val="00ED457E"/>
    <w:rsid w:val="00EE1619"/>
    <w:rsid w:val="00EE2BDD"/>
    <w:rsid w:val="00EF0789"/>
    <w:rsid w:val="00EF5F55"/>
    <w:rsid w:val="00EF6B52"/>
    <w:rsid w:val="00F06A8A"/>
    <w:rsid w:val="00F11512"/>
    <w:rsid w:val="00F11D1A"/>
    <w:rsid w:val="00F139DE"/>
    <w:rsid w:val="00F1410F"/>
    <w:rsid w:val="00F152F5"/>
    <w:rsid w:val="00F160CA"/>
    <w:rsid w:val="00F17058"/>
    <w:rsid w:val="00F17FFC"/>
    <w:rsid w:val="00F21982"/>
    <w:rsid w:val="00F21A34"/>
    <w:rsid w:val="00F3239A"/>
    <w:rsid w:val="00F42318"/>
    <w:rsid w:val="00F44932"/>
    <w:rsid w:val="00F562C6"/>
    <w:rsid w:val="00F6198A"/>
    <w:rsid w:val="00F62117"/>
    <w:rsid w:val="00F62413"/>
    <w:rsid w:val="00F64A19"/>
    <w:rsid w:val="00F736BE"/>
    <w:rsid w:val="00F74CC6"/>
    <w:rsid w:val="00F757C9"/>
    <w:rsid w:val="00F76187"/>
    <w:rsid w:val="00F762BA"/>
    <w:rsid w:val="00F81BDB"/>
    <w:rsid w:val="00F835A3"/>
    <w:rsid w:val="00F8464B"/>
    <w:rsid w:val="00F85492"/>
    <w:rsid w:val="00FA0B41"/>
    <w:rsid w:val="00FA1841"/>
    <w:rsid w:val="00FA7DF0"/>
    <w:rsid w:val="00FC02FE"/>
    <w:rsid w:val="00FC3316"/>
    <w:rsid w:val="00FC6C22"/>
    <w:rsid w:val="00FD07D3"/>
    <w:rsid w:val="00FD13F9"/>
    <w:rsid w:val="00FD3FC8"/>
    <w:rsid w:val="00FD5DB2"/>
    <w:rsid w:val="00FD74BE"/>
    <w:rsid w:val="00FE5278"/>
    <w:rsid w:val="00FF0875"/>
    <w:rsid w:val="00FF1094"/>
    <w:rsid w:val="00FF3851"/>
    <w:rsid w:val="00FF5B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0B5EB-9E94-4840-9F2F-F03A5CA8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34"/>
    <w:pPr>
      <w:spacing w:before="120" w:after="240"/>
    </w:pPr>
  </w:style>
  <w:style w:type="paragraph" w:styleId="Heading1">
    <w:name w:val="heading 1"/>
    <w:basedOn w:val="Normal"/>
    <w:next w:val="Normal"/>
    <w:link w:val="Heading1Char"/>
    <w:uiPriority w:val="9"/>
    <w:qFormat/>
    <w:rsid w:val="00BE3A0C"/>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3B98"/>
    <w:pPr>
      <w:keepNext/>
      <w:keepLines/>
      <w:spacing w:before="1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656EC7"/>
    <w:pPr>
      <w:keepNext/>
      <w:keepLines/>
      <w:spacing w:before="80" w:after="0" w:line="240" w:lineRule="auto"/>
      <w:outlineLvl w:val="2"/>
    </w:pPr>
    <w:rPr>
      <w:rFonts w:asciiTheme="majorHAnsi" w:eastAsiaTheme="majorEastAsia" w:hAnsiTheme="majorHAnsi" w:cstheme="majorBidi"/>
      <w:b/>
      <w:color w:val="262626" w:themeColor="text1" w:themeTint="D9"/>
      <w:sz w:val="26"/>
      <w:szCs w:val="26"/>
    </w:rPr>
  </w:style>
  <w:style w:type="paragraph" w:styleId="Heading4">
    <w:name w:val="heading 4"/>
    <w:basedOn w:val="Normal"/>
    <w:next w:val="Normal"/>
    <w:link w:val="Heading4Char"/>
    <w:uiPriority w:val="9"/>
    <w:unhideWhenUsed/>
    <w:qFormat/>
    <w:rsid w:val="001469C0"/>
    <w:pPr>
      <w:keepNext/>
      <w:keepLines/>
      <w:spacing w:before="80" w:after="0"/>
      <w:outlineLvl w:val="3"/>
    </w:pPr>
    <w:rPr>
      <w:rFonts w:asciiTheme="majorHAnsi" w:eastAsiaTheme="majorEastAsia" w:hAnsiTheme="majorHAnsi" w:cstheme="majorBidi"/>
      <w:b/>
      <w:color w:val="595959" w:themeColor="text1" w:themeTint="A6"/>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BE3A0C"/>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813B98"/>
    <w:rPr>
      <w:rFonts w:asciiTheme="majorHAnsi" w:eastAsiaTheme="majorEastAsia" w:hAnsiTheme="majorHAnsi" w:cstheme="majorBidi"/>
      <w:b/>
      <w:sz w:val="32"/>
      <w:szCs w:val="28"/>
    </w:rPr>
  </w:style>
  <w:style w:type="character" w:customStyle="1" w:styleId="Heading3Char">
    <w:name w:val="Heading 3 Char"/>
    <w:basedOn w:val="DefaultParagraphFont"/>
    <w:link w:val="Heading3"/>
    <w:uiPriority w:val="9"/>
    <w:rsid w:val="00656EC7"/>
    <w:rPr>
      <w:rFonts w:asciiTheme="majorHAnsi" w:eastAsiaTheme="majorEastAsia" w:hAnsiTheme="majorHAnsi" w:cstheme="majorBidi"/>
      <w:b/>
      <w:color w:val="262626" w:themeColor="text1" w:themeTint="D9"/>
      <w:sz w:val="26"/>
      <w:szCs w:val="26"/>
    </w:rPr>
  </w:style>
  <w:style w:type="character" w:customStyle="1" w:styleId="Heading4Char">
    <w:name w:val="Heading 4 Char"/>
    <w:basedOn w:val="DefaultParagraphFont"/>
    <w:link w:val="Heading4"/>
    <w:uiPriority w:val="9"/>
    <w:rsid w:val="001469C0"/>
    <w:rPr>
      <w:rFonts w:asciiTheme="majorHAnsi" w:eastAsiaTheme="majorEastAsia" w:hAnsiTheme="majorHAnsi" w:cstheme="majorBidi"/>
      <w:b/>
      <w:color w:val="595959" w:themeColor="text1" w:themeTint="A6"/>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66B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B1C"/>
    <w:rPr>
      <w:rFonts w:ascii="Tahoma" w:hAnsi="Tahoma" w:cs="Tahoma"/>
      <w:sz w:val="16"/>
      <w:szCs w:val="16"/>
    </w:rPr>
  </w:style>
  <w:style w:type="character" w:styleId="Hyperlink">
    <w:name w:val="Hyperlink"/>
    <w:basedOn w:val="DefaultParagraphFont"/>
    <w:uiPriority w:val="99"/>
    <w:unhideWhenUsed/>
    <w:rsid w:val="001D4278"/>
    <w:rPr>
      <w:color w:val="99CA3C" w:themeColor="hyperlink"/>
      <w:u w:val="single"/>
    </w:rPr>
  </w:style>
  <w:style w:type="character" w:styleId="PlaceholderText">
    <w:name w:val="Placeholder Text"/>
    <w:basedOn w:val="DefaultParagraphFont"/>
    <w:uiPriority w:val="99"/>
    <w:semiHidden/>
    <w:rsid w:val="00954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302651">
      <w:bodyDiv w:val="1"/>
      <w:marLeft w:val="0"/>
      <w:marRight w:val="0"/>
      <w:marTop w:val="0"/>
      <w:marBottom w:val="0"/>
      <w:divBdr>
        <w:top w:val="none" w:sz="0" w:space="0" w:color="auto"/>
        <w:left w:val="none" w:sz="0" w:space="0" w:color="auto"/>
        <w:bottom w:val="none" w:sz="0" w:space="0" w:color="auto"/>
        <w:right w:val="none" w:sz="0" w:space="0" w:color="auto"/>
      </w:divBdr>
      <w:divsChild>
        <w:div w:id="1909001414">
          <w:marLeft w:val="0"/>
          <w:marRight w:val="0"/>
          <w:marTop w:val="0"/>
          <w:marBottom w:val="0"/>
          <w:divBdr>
            <w:top w:val="none" w:sz="0" w:space="0" w:color="auto"/>
            <w:left w:val="none" w:sz="0" w:space="0" w:color="auto"/>
            <w:bottom w:val="none" w:sz="0" w:space="0" w:color="auto"/>
            <w:right w:val="none" w:sz="0" w:space="0" w:color="auto"/>
          </w:divBdr>
        </w:div>
        <w:div w:id="557859751">
          <w:marLeft w:val="0"/>
          <w:marRight w:val="0"/>
          <w:marTop w:val="0"/>
          <w:marBottom w:val="0"/>
          <w:divBdr>
            <w:top w:val="none" w:sz="0" w:space="0" w:color="auto"/>
            <w:left w:val="none" w:sz="0" w:space="0" w:color="auto"/>
            <w:bottom w:val="none" w:sz="0" w:space="0" w:color="auto"/>
            <w:right w:val="none" w:sz="0" w:space="0" w:color="auto"/>
          </w:divBdr>
        </w:div>
        <w:div w:id="79372040">
          <w:marLeft w:val="0"/>
          <w:marRight w:val="0"/>
          <w:marTop w:val="0"/>
          <w:marBottom w:val="0"/>
          <w:divBdr>
            <w:top w:val="none" w:sz="0" w:space="0" w:color="auto"/>
            <w:left w:val="none" w:sz="0" w:space="0" w:color="auto"/>
            <w:bottom w:val="none" w:sz="0" w:space="0" w:color="auto"/>
            <w:right w:val="none" w:sz="0" w:space="0" w:color="auto"/>
          </w:divBdr>
        </w:div>
        <w:div w:id="2094203999">
          <w:marLeft w:val="0"/>
          <w:marRight w:val="0"/>
          <w:marTop w:val="0"/>
          <w:marBottom w:val="0"/>
          <w:divBdr>
            <w:top w:val="none" w:sz="0" w:space="0" w:color="auto"/>
            <w:left w:val="none" w:sz="0" w:space="0" w:color="auto"/>
            <w:bottom w:val="none" w:sz="0" w:space="0" w:color="auto"/>
            <w:right w:val="none" w:sz="0" w:space="0" w:color="auto"/>
          </w:divBdr>
        </w:div>
      </w:divsChild>
    </w:div>
    <w:div w:id="823426128">
      <w:bodyDiv w:val="1"/>
      <w:marLeft w:val="0"/>
      <w:marRight w:val="0"/>
      <w:marTop w:val="0"/>
      <w:marBottom w:val="0"/>
      <w:divBdr>
        <w:top w:val="none" w:sz="0" w:space="0" w:color="auto"/>
        <w:left w:val="none" w:sz="0" w:space="0" w:color="auto"/>
        <w:bottom w:val="none" w:sz="0" w:space="0" w:color="auto"/>
        <w:right w:val="none" w:sz="0" w:space="0" w:color="auto"/>
      </w:divBdr>
      <w:divsChild>
        <w:div w:id="1222910255">
          <w:marLeft w:val="0"/>
          <w:marRight w:val="0"/>
          <w:marTop w:val="0"/>
          <w:marBottom w:val="0"/>
          <w:divBdr>
            <w:top w:val="none" w:sz="0" w:space="0" w:color="auto"/>
            <w:left w:val="none" w:sz="0" w:space="0" w:color="auto"/>
            <w:bottom w:val="none" w:sz="0" w:space="0" w:color="auto"/>
            <w:right w:val="none" w:sz="0" w:space="0" w:color="auto"/>
          </w:divBdr>
        </w:div>
        <w:div w:id="187060087">
          <w:marLeft w:val="0"/>
          <w:marRight w:val="0"/>
          <w:marTop w:val="0"/>
          <w:marBottom w:val="0"/>
          <w:divBdr>
            <w:top w:val="none" w:sz="0" w:space="0" w:color="auto"/>
            <w:left w:val="none" w:sz="0" w:space="0" w:color="auto"/>
            <w:bottom w:val="none" w:sz="0" w:space="0" w:color="auto"/>
            <w:right w:val="none" w:sz="0" w:space="0" w:color="auto"/>
          </w:divBdr>
        </w:div>
      </w:divsChild>
    </w:div>
    <w:div w:id="1296184226">
      <w:bodyDiv w:val="1"/>
      <w:marLeft w:val="0"/>
      <w:marRight w:val="0"/>
      <w:marTop w:val="0"/>
      <w:marBottom w:val="0"/>
      <w:divBdr>
        <w:top w:val="none" w:sz="0" w:space="0" w:color="auto"/>
        <w:left w:val="none" w:sz="0" w:space="0" w:color="auto"/>
        <w:bottom w:val="none" w:sz="0" w:space="0" w:color="auto"/>
        <w:right w:val="none" w:sz="0" w:space="0" w:color="auto"/>
      </w:divBdr>
    </w:div>
    <w:div w:id="1942835246">
      <w:bodyDiv w:val="1"/>
      <w:marLeft w:val="0"/>
      <w:marRight w:val="0"/>
      <w:marTop w:val="0"/>
      <w:marBottom w:val="0"/>
      <w:divBdr>
        <w:top w:val="none" w:sz="0" w:space="0" w:color="auto"/>
        <w:left w:val="none" w:sz="0" w:space="0" w:color="auto"/>
        <w:bottom w:val="none" w:sz="0" w:space="0" w:color="auto"/>
        <w:right w:val="none" w:sz="0" w:space="0" w:color="auto"/>
      </w:divBdr>
      <w:divsChild>
        <w:div w:id="1438059761">
          <w:marLeft w:val="0"/>
          <w:marRight w:val="0"/>
          <w:marTop w:val="0"/>
          <w:marBottom w:val="0"/>
          <w:divBdr>
            <w:top w:val="none" w:sz="0" w:space="0" w:color="auto"/>
            <w:left w:val="none" w:sz="0" w:space="0" w:color="auto"/>
            <w:bottom w:val="none" w:sz="0" w:space="0" w:color="auto"/>
            <w:right w:val="none" w:sz="0" w:space="0" w:color="auto"/>
          </w:divBdr>
        </w:div>
        <w:div w:id="2074425808">
          <w:marLeft w:val="0"/>
          <w:marRight w:val="0"/>
          <w:marTop w:val="0"/>
          <w:marBottom w:val="0"/>
          <w:divBdr>
            <w:top w:val="none" w:sz="0" w:space="0" w:color="auto"/>
            <w:left w:val="none" w:sz="0" w:space="0" w:color="auto"/>
            <w:bottom w:val="none" w:sz="0" w:space="0" w:color="auto"/>
            <w:right w:val="none" w:sz="0" w:space="0" w:color="auto"/>
          </w:divBdr>
        </w:div>
        <w:div w:id="55471134">
          <w:marLeft w:val="0"/>
          <w:marRight w:val="0"/>
          <w:marTop w:val="0"/>
          <w:marBottom w:val="0"/>
          <w:divBdr>
            <w:top w:val="none" w:sz="0" w:space="0" w:color="auto"/>
            <w:left w:val="none" w:sz="0" w:space="0" w:color="auto"/>
            <w:bottom w:val="none" w:sz="0" w:space="0" w:color="auto"/>
            <w:right w:val="none" w:sz="0" w:space="0" w:color="auto"/>
          </w:divBdr>
        </w:div>
        <w:div w:id="1403525807">
          <w:marLeft w:val="0"/>
          <w:marRight w:val="0"/>
          <w:marTop w:val="0"/>
          <w:marBottom w:val="0"/>
          <w:divBdr>
            <w:top w:val="none" w:sz="0" w:space="0" w:color="auto"/>
            <w:left w:val="none" w:sz="0" w:space="0" w:color="auto"/>
            <w:bottom w:val="none" w:sz="0" w:space="0" w:color="auto"/>
            <w:right w:val="none" w:sz="0" w:space="0" w:color="auto"/>
          </w:divBdr>
        </w:div>
        <w:div w:id="1120690112">
          <w:marLeft w:val="0"/>
          <w:marRight w:val="0"/>
          <w:marTop w:val="0"/>
          <w:marBottom w:val="0"/>
          <w:divBdr>
            <w:top w:val="none" w:sz="0" w:space="0" w:color="auto"/>
            <w:left w:val="none" w:sz="0" w:space="0" w:color="auto"/>
            <w:bottom w:val="none" w:sz="0" w:space="0" w:color="auto"/>
            <w:right w:val="none" w:sz="0" w:space="0" w:color="auto"/>
          </w:divBdr>
        </w:div>
      </w:divsChild>
    </w:div>
    <w:div w:id="2013486585">
      <w:bodyDiv w:val="1"/>
      <w:marLeft w:val="0"/>
      <w:marRight w:val="0"/>
      <w:marTop w:val="0"/>
      <w:marBottom w:val="0"/>
      <w:divBdr>
        <w:top w:val="none" w:sz="0" w:space="0" w:color="auto"/>
        <w:left w:val="none" w:sz="0" w:space="0" w:color="auto"/>
        <w:bottom w:val="none" w:sz="0" w:space="0" w:color="auto"/>
        <w:right w:val="none" w:sz="0" w:space="0" w:color="auto"/>
      </w:divBdr>
      <w:divsChild>
        <w:div w:id="33580749">
          <w:marLeft w:val="0"/>
          <w:marRight w:val="0"/>
          <w:marTop w:val="0"/>
          <w:marBottom w:val="0"/>
          <w:divBdr>
            <w:top w:val="none" w:sz="0" w:space="0" w:color="auto"/>
            <w:left w:val="none" w:sz="0" w:space="0" w:color="auto"/>
            <w:bottom w:val="none" w:sz="0" w:space="0" w:color="auto"/>
            <w:right w:val="none" w:sz="0" w:space="0" w:color="auto"/>
          </w:divBdr>
        </w:div>
        <w:div w:id="1732466099">
          <w:marLeft w:val="0"/>
          <w:marRight w:val="0"/>
          <w:marTop w:val="0"/>
          <w:marBottom w:val="0"/>
          <w:divBdr>
            <w:top w:val="none" w:sz="0" w:space="0" w:color="auto"/>
            <w:left w:val="none" w:sz="0" w:space="0" w:color="auto"/>
            <w:bottom w:val="none" w:sz="0" w:space="0" w:color="auto"/>
            <w:right w:val="none" w:sz="0" w:space="0" w:color="auto"/>
          </w:divBdr>
        </w:div>
        <w:div w:id="1711103030">
          <w:marLeft w:val="0"/>
          <w:marRight w:val="0"/>
          <w:marTop w:val="0"/>
          <w:marBottom w:val="0"/>
          <w:divBdr>
            <w:top w:val="none" w:sz="0" w:space="0" w:color="auto"/>
            <w:left w:val="none" w:sz="0" w:space="0" w:color="auto"/>
            <w:bottom w:val="none" w:sz="0" w:space="0" w:color="auto"/>
            <w:right w:val="none" w:sz="0" w:space="0" w:color="auto"/>
          </w:divBdr>
        </w:div>
        <w:div w:id="710419872">
          <w:marLeft w:val="0"/>
          <w:marRight w:val="0"/>
          <w:marTop w:val="0"/>
          <w:marBottom w:val="0"/>
          <w:divBdr>
            <w:top w:val="none" w:sz="0" w:space="0" w:color="auto"/>
            <w:left w:val="none" w:sz="0" w:space="0" w:color="auto"/>
            <w:bottom w:val="none" w:sz="0" w:space="0" w:color="auto"/>
            <w:right w:val="none" w:sz="0" w:space="0" w:color="auto"/>
          </w:divBdr>
        </w:div>
      </w:divsChild>
    </w:div>
    <w:div w:id="2095590079">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3">
          <w:marLeft w:val="0"/>
          <w:marRight w:val="0"/>
          <w:marTop w:val="0"/>
          <w:marBottom w:val="0"/>
          <w:divBdr>
            <w:top w:val="none" w:sz="0" w:space="0" w:color="auto"/>
            <w:left w:val="none" w:sz="0" w:space="0" w:color="auto"/>
            <w:bottom w:val="none" w:sz="0" w:space="0" w:color="auto"/>
            <w:right w:val="none" w:sz="0" w:space="0" w:color="auto"/>
          </w:divBdr>
        </w:div>
        <w:div w:id="1902056399">
          <w:marLeft w:val="0"/>
          <w:marRight w:val="0"/>
          <w:marTop w:val="0"/>
          <w:marBottom w:val="0"/>
          <w:divBdr>
            <w:top w:val="none" w:sz="0" w:space="0" w:color="auto"/>
            <w:left w:val="none" w:sz="0" w:space="0" w:color="auto"/>
            <w:bottom w:val="none" w:sz="0" w:space="0" w:color="auto"/>
            <w:right w:val="none" w:sz="0" w:space="0" w:color="auto"/>
          </w:divBdr>
        </w:div>
        <w:div w:id="2118599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ECA233B5-C120-4989-A35D-57808E99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3651</TotalTime>
  <Pages>30</Pages>
  <Words>7426</Words>
  <Characters>42330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49657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902</cp:revision>
  <cp:lastPrinted>2013-05-12T19:52:00Z</cp:lastPrinted>
  <dcterms:created xsi:type="dcterms:W3CDTF">2013-04-21T11:52:00Z</dcterms:created>
  <dcterms:modified xsi:type="dcterms:W3CDTF">2013-05-13T00:09:00Z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