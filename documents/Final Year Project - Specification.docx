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12" w:rsidRDefault="00963D2A">
      <w:pPr>
        <w:pStyle w:val="Title"/>
        <w:rPr>
          <w:sz w:val="52"/>
        </w:rPr>
      </w:pPr>
      <w:r>
        <w:t xml:space="preserve">Final Year Project: </w:t>
      </w:r>
      <w:r w:rsidRPr="00963D2A">
        <w:rPr>
          <w:sz w:val="52"/>
        </w:rPr>
        <w:t>Specification</w:t>
      </w:r>
    </w:p>
    <w:p w:rsidR="00FF57AE" w:rsidRPr="00FF57AE" w:rsidRDefault="00FF57AE" w:rsidP="00FF57A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04D17" wp14:editId="593A1C82">
                <wp:simplePos x="0" y="0"/>
                <wp:positionH relativeFrom="column">
                  <wp:posOffset>-28575</wp:posOffset>
                </wp:positionH>
                <wp:positionV relativeFrom="paragraph">
                  <wp:posOffset>34925</wp:posOffset>
                </wp:positionV>
                <wp:extent cx="620077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0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5D7D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.75pt" to="48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" strokecolor="#b01513 [3204]">
                <v:stroke endcap="round"/>
              </v:line>
            </w:pict>
          </mc:Fallback>
        </mc:AlternateContent>
      </w:r>
    </w:p>
    <w:p w:rsidR="00FC5E12" w:rsidRDefault="00963D2A">
      <w:pPr>
        <w:pStyle w:val="Heading1"/>
      </w:pPr>
      <w:r>
        <w:t>Research Question</w:t>
      </w:r>
    </w:p>
    <w:p w:rsidR="00FC5E12" w:rsidRDefault="00C06296">
      <w:r>
        <w:t>In the modern day games studio</w:t>
      </w:r>
      <w:r w:rsidR="00CF73C3">
        <w:t>,</w:t>
      </w:r>
      <w:r>
        <w:t xml:space="preserve"> artists and designers are often found using keyboard and mouse input to create scenes, art assets and such; for games. However, creative people have a tendency to work better with their hands. The keyboard and mouse input may limit their ability to do this. </w:t>
      </w:r>
    </w:p>
    <w:p w:rsidR="00C06296" w:rsidRDefault="00C06296">
      <w:r>
        <w:t xml:space="preserve">I aim to create a simple tool, where the input is based upon the user </w:t>
      </w:r>
      <w:r w:rsidR="001021CB">
        <w:t>with</w:t>
      </w:r>
      <w:r>
        <w:t xml:space="preserve">in </w:t>
      </w:r>
      <w:r w:rsidR="00D02EFB">
        <w:t>their</w:t>
      </w:r>
      <w:r>
        <w:t xml:space="preserve"> 3D </w:t>
      </w:r>
      <w:r w:rsidR="001021CB">
        <w:t>environment</w:t>
      </w:r>
      <w:r>
        <w:t xml:space="preserve"> as well as using other inputs such as the </w:t>
      </w:r>
      <w:r w:rsidR="00BE0440">
        <w:t>users’</w:t>
      </w:r>
      <w:r>
        <w:t xml:space="preserve"> voice. Creating an interface more in tune with its </w:t>
      </w:r>
      <w:r w:rsidR="00CF73C3">
        <w:t>user</w:t>
      </w:r>
      <w:r>
        <w:t>s</w:t>
      </w:r>
      <w:r w:rsidR="00CF73C3">
        <w:t>’</w:t>
      </w:r>
      <w:r>
        <w:t xml:space="preserve"> tendencies. </w:t>
      </w:r>
      <w:r w:rsidR="00CF73C3">
        <w:t>Resulting in the exploration of the users’</w:t>
      </w:r>
      <w:r w:rsidR="001E1DBA">
        <w:t xml:space="preserve"> potential</w:t>
      </w:r>
      <w:r>
        <w:t xml:space="preserve"> productivity </w:t>
      </w:r>
      <w:r w:rsidR="001E1DBA">
        <w:t xml:space="preserve">gain </w:t>
      </w:r>
      <w:r>
        <w:t xml:space="preserve">and </w:t>
      </w:r>
      <w:r w:rsidR="001E1DBA">
        <w:t xml:space="preserve">a potential higher </w:t>
      </w:r>
      <w:r>
        <w:t>quality of work.</w:t>
      </w:r>
    </w:p>
    <w:p w:rsidR="00963D2A" w:rsidRDefault="00963D2A" w:rsidP="00963D2A">
      <w:pPr>
        <w:pStyle w:val="Heading1"/>
      </w:pPr>
      <w:r>
        <w:t>Rationale for Project Choice</w:t>
      </w:r>
    </w:p>
    <w:p w:rsidR="00190CE2" w:rsidRDefault="00190CE2" w:rsidP="00963D2A">
      <w:r>
        <w:t xml:space="preserve">My inspiration for this project was found whilst on work placement at </w:t>
      </w:r>
      <w:r w:rsidR="001D5596">
        <w:t>‘</w:t>
      </w:r>
      <w:r>
        <w:t>Blitz Games Studios</w:t>
      </w:r>
      <w:r w:rsidR="001D5596">
        <w:t>’</w:t>
      </w:r>
      <w:r>
        <w:t xml:space="preserve">. Whilst there I spent time working on </w:t>
      </w:r>
      <w:r w:rsidR="00CD62B4">
        <w:t>their</w:t>
      </w:r>
      <w:r>
        <w:t xml:space="preserve"> tool system </w:t>
      </w:r>
      <w:r w:rsidR="001D5596">
        <w:t>(‘</w:t>
      </w:r>
      <w:r>
        <w:t>Blitz Tech</w:t>
      </w:r>
      <w:r w:rsidR="001D5596">
        <w:t>’)</w:t>
      </w:r>
      <w:r>
        <w:t xml:space="preserve"> as well as working closely with game teams and at points the Microsoft Kinect. </w:t>
      </w:r>
    </w:p>
    <w:p w:rsidR="00963D2A" w:rsidRDefault="00190CE2" w:rsidP="00963D2A">
      <w:r>
        <w:t>With this, I have first-hand experience of how an artist works and how a programmer creates software</w:t>
      </w:r>
      <w:r w:rsidR="00CD62B4">
        <w:t>,</w:t>
      </w:r>
      <w:r>
        <w:t xml:space="preserve"> for how they think an artist works, as well as experience with user interfaces, tools graphics/rendering and the Microsoft Kinect.</w:t>
      </w:r>
    </w:p>
    <w:p w:rsidR="00963D2A" w:rsidRDefault="00963D2A" w:rsidP="00963D2A">
      <w:pPr>
        <w:pStyle w:val="Heading1"/>
      </w:pPr>
      <w:r>
        <w:t>Areas of Investigation</w:t>
      </w:r>
    </w:p>
    <w:p w:rsidR="00266F46" w:rsidRDefault="00214A1A" w:rsidP="009A5F71">
      <w:r>
        <w:t>The main areas of investigation fall into the area of practicality within the workspace</w:t>
      </w:r>
      <w:r w:rsidR="002715D5">
        <w:t xml:space="preserve"> and getting useful and logical information from the user into the tool</w:t>
      </w:r>
      <w:r>
        <w:t>.</w:t>
      </w:r>
    </w:p>
    <w:p w:rsidR="009A5F71" w:rsidRDefault="00214A1A" w:rsidP="009A5F71">
      <w:r>
        <w:t xml:space="preserve">The problem with using the Kinect is that the user </w:t>
      </w:r>
      <w:r w:rsidR="00266F46">
        <w:t>requires a given amount of work</w:t>
      </w:r>
      <w:r>
        <w:t>space, most likely greater than the space a keyboard and mouse require</w:t>
      </w:r>
      <w:r w:rsidR="00D117AB">
        <w:t>. This means that the tool its</w:t>
      </w:r>
      <w:r>
        <w:t>elf will need to work within confined spaces yet offer the freedom to the user to do what feels ‘</w:t>
      </w:r>
      <w:r w:rsidR="00EF70E7" w:rsidRPr="00EF70E7">
        <w:t>natural</w:t>
      </w:r>
      <w:r>
        <w:t>’ to them.</w:t>
      </w:r>
      <w:bookmarkStart w:id="0" w:name="_GoBack"/>
      <w:bookmarkEnd w:id="0"/>
    </w:p>
    <w:p w:rsidR="00214A1A" w:rsidRDefault="00214A1A" w:rsidP="00214A1A">
      <w:r>
        <w:t>As well as this, a keyboard and mouse offer more input states (buttons and keys) than the Kinect, which only offers visual and audio inputs (though, different words/phrases and physical gestures could be classed as the buttons and keys</w:t>
      </w:r>
      <w:r w:rsidR="00D117AB">
        <w:t xml:space="preserve"> of the Kinect</w:t>
      </w:r>
      <w:r>
        <w:t xml:space="preserve">). </w:t>
      </w:r>
    </w:p>
    <w:p w:rsidR="009A5F71" w:rsidRDefault="009A5F71" w:rsidP="009A5F71">
      <w:pPr>
        <w:pStyle w:val="Heading1"/>
      </w:pPr>
      <w:r>
        <w:t>Background Research</w:t>
      </w:r>
    </w:p>
    <w:p w:rsidR="009A5F71" w:rsidRDefault="009A5F71" w:rsidP="009A5F71"/>
    <w:p w:rsidR="009A5F71" w:rsidRDefault="009A5F71" w:rsidP="009A5F71">
      <w:pPr>
        <w:pStyle w:val="Heading1"/>
      </w:pPr>
      <w:r>
        <w:t>Literature Review</w:t>
      </w:r>
    </w:p>
    <w:p w:rsidR="009A5F71" w:rsidRDefault="009A5F71" w:rsidP="009A5F71"/>
    <w:p w:rsidR="009A5F71" w:rsidRDefault="009A5F71" w:rsidP="009A5F71">
      <w:pPr>
        <w:pStyle w:val="Heading1"/>
      </w:pPr>
      <w:r>
        <w:lastRenderedPageBreak/>
        <w:t>Research Methodology</w:t>
      </w:r>
    </w:p>
    <w:p w:rsidR="009A5F71" w:rsidRDefault="009A5F71" w:rsidP="009A5F71"/>
    <w:p w:rsidR="009A5F71" w:rsidRDefault="009A5F71" w:rsidP="00FF57AE">
      <w:pPr>
        <w:pStyle w:val="Heading1"/>
        <w:tabs>
          <w:tab w:val="left" w:pos="3090"/>
        </w:tabs>
      </w:pPr>
      <w:r>
        <w:t>Project Plan</w:t>
      </w:r>
      <w:r w:rsidR="00FF57AE">
        <w:tab/>
      </w:r>
    </w:p>
    <w:p w:rsidR="009A5F71" w:rsidRDefault="009A5F71" w:rsidP="009A5F71"/>
    <w:p w:rsidR="009A5F71" w:rsidRPr="009A5F71" w:rsidRDefault="009A5F71" w:rsidP="009A5F71">
      <w:pPr>
        <w:pStyle w:val="Heading1"/>
      </w:pPr>
      <w:r>
        <w:t>Project Deliverables</w:t>
      </w:r>
    </w:p>
    <w:sectPr w:rsidR="009A5F71" w:rsidRPr="009A5F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2A"/>
    <w:rsid w:val="001021CB"/>
    <w:rsid w:val="00190CE2"/>
    <w:rsid w:val="001D5596"/>
    <w:rsid w:val="001E1DBA"/>
    <w:rsid w:val="00214A1A"/>
    <w:rsid w:val="00266F46"/>
    <w:rsid w:val="002715D5"/>
    <w:rsid w:val="003B2DDB"/>
    <w:rsid w:val="00741959"/>
    <w:rsid w:val="00961208"/>
    <w:rsid w:val="00963D2A"/>
    <w:rsid w:val="009A5F71"/>
    <w:rsid w:val="00BE0440"/>
    <w:rsid w:val="00C06296"/>
    <w:rsid w:val="00CD62B4"/>
    <w:rsid w:val="00CF73C3"/>
    <w:rsid w:val="00D02EFB"/>
    <w:rsid w:val="00D117AB"/>
    <w:rsid w:val="00D2390E"/>
    <w:rsid w:val="00EF70E7"/>
    <w:rsid w:val="00FC5E12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E216-F252-416D-9F85-9A7CF2F7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65656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1E1E1E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1E1E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1E1E1E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E1E1E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6C6C6C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1E1E1E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65656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1E1E1E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E1E1E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1E1E1E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1E1E1E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6C6C6C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565656" w:themeColor="text1" w:themeTint="BF"/>
      <w:u w:val="single" w:color="8E8E8E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1E1E1E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64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keywords/>
  <cp:lastModifiedBy>Sam</cp:lastModifiedBy>
  <cp:revision>24</cp:revision>
  <dcterms:created xsi:type="dcterms:W3CDTF">2012-11-13T13:07:00Z</dcterms:created>
  <dcterms:modified xsi:type="dcterms:W3CDTF">2012-11-14T01:49:00Z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